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C4003F">
      <w:pPr>
        <w:pStyle w:val="Puesto"/>
      </w:pPr>
      <w:r>
        <w:fldChar w:fldCharType="begin"/>
      </w:r>
      <w:r>
        <w:instrText xml:space="preserve"> SUBJECT  \* MERGEFORMAT </w:instrText>
      </w:r>
      <w:r>
        <w:fldChar w:fldCharType="separate"/>
      </w:r>
      <w:r w:rsidR="00EF64C6">
        <w:t>&lt;</w:t>
      </w:r>
      <w:r w:rsidR="003566DB">
        <w:t>SICBI</w:t>
      </w:r>
      <w:r w:rsidR="00EF64C6">
        <w:t>&gt;</w:t>
      </w:r>
      <w:r>
        <w:fldChar w:fldCharType="end"/>
      </w:r>
    </w:p>
    <w:p w:rsidR="007307E8" w:rsidRDefault="00A563C9">
      <w:pPr>
        <w:pStyle w:val="Puesto"/>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Ttulo1"/>
      </w:pPr>
      <w:bookmarkStart w:id="0" w:name="_Toc436203377"/>
      <w:bookmarkStart w:id="1" w:name="_Toc452813577"/>
      <w:r>
        <w:t>P</w:t>
      </w:r>
      <w:r w:rsidR="00C91219">
        <w:t>ropósito</w:t>
      </w:r>
    </w:p>
    <w:p w:rsidR="00FB6908" w:rsidRDefault="0017184A" w:rsidP="00FB6908">
      <w:pPr>
        <w:pStyle w:val="Textoindependiente"/>
        <w:ind w:left="0"/>
      </w:pPr>
      <w:r>
        <w:t>Este documento describe la filosofía, las decisiones, las limitaciones, las justificaciones, los elementos significativos, y</w:t>
      </w:r>
      <w:r w:rsidR="001A2AFB">
        <w:t xml:space="preserve"> cualquier otro aspecto general</w:t>
      </w:r>
      <w:r w:rsidR="00FB6908">
        <w:t xml:space="preserve"> del sistema que dan forma a</w:t>
      </w:r>
      <w:r>
        <w:t>l</w:t>
      </w:r>
      <w:r w:rsidR="00FB6908">
        <w:t xml:space="preserve"> diseño y la implementación.</w:t>
      </w:r>
    </w:p>
    <w:p w:rsidR="0017184A" w:rsidRPr="0017184A" w:rsidRDefault="0017184A" w:rsidP="0017184A">
      <w:pPr>
        <w:pStyle w:val="Textoindependiente"/>
      </w:pPr>
    </w:p>
    <w:bookmarkEnd w:id="0"/>
    <w:bookmarkEnd w:id="1"/>
    <w:p w:rsidR="00A563C9" w:rsidRDefault="008366B3" w:rsidP="001E6A30">
      <w:pPr>
        <w:pStyle w:val="Ttulo1"/>
      </w:pPr>
      <w:r>
        <w:t xml:space="preserve">Objetivos Arquitectónicos y Filosofía </w:t>
      </w:r>
    </w:p>
    <w:p w:rsidR="00EA2FCE" w:rsidRDefault="00EA2FCE" w:rsidP="00EA2FCE">
      <w:pPr>
        <w:pStyle w:val="Textoindependiente"/>
        <w:ind w:left="0"/>
        <w:rPr>
          <w:lang w:val="es-ES_tradnl"/>
        </w:rPr>
      </w:pPr>
      <w:r>
        <w:t xml:space="preserve">Con este documento se pretende definir </w:t>
      </w:r>
      <w:r>
        <w:rPr>
          <w:lang w:val="es-ES_tradnl"/>
        </w:rPr>
        <w:t>las piezas y/o componentes del sistema, así como sus relaciones, organizándolas en capas bien definidas con dependencias específicas, concentrándose únicamente en las capas superiores.</w:t>
      </w:r>
    </w:p>
    <w:p w:rsidR="00EA2FCE" w:rsidRDefault="00EA2FCE" w:rsidP="00EA2FCE">
      <w:pPr>
        <w:rPr>
          <w:lang w:val="es-ES_tradnl"/>
        </w:rPr>
      </w:pPr>
      <w:r>
        <w:rPr>
          <w:lang w:val="es-ES_tradnl"/>
        </w:rPr>
        <w:t>El propósito de este documento es:</w:t>
      </w:r>
    </w:p>
    <w:p w:rsidR="00480189" w:rsidRDefault="00EA2FCE" w:rsidP="00243831">
      <w:pPr>
        <w:pStyle w:val="Prrafodelista"/>
        <w:numPr>
          <w:ilvl w:val="0"/>
          <w:numId w:val="6"/>
        </w:numPr>
        <w:jc w:val="both"/>
        <w:rPr>
          <w:lang w:val="es-ES_tradnl"/>
        </w:rPr>
      </w:pPr>
      <w:r w:rsidRPr="00480189">
        <w:rPr>
          <w:lang w:val="es-ES_tradnl"/>
        </w:rPr>
        <w:t xml:space="preserve">Definir una arquitectura candidata para el sistema a partir de las experiencias previas en sistemas o problemas similares.  </w:t>
      </w:r>
    </w:p>
    <w:p w:rsidR="00480189" w:rsidRDefault="00EA2FCE" w:rsidP="00243831">
      <w:pPr>
        <w:pStyle w:val="Prrafodelista"/>
        <w:numPr>
          <w:ilvl w:val="0"/>
          <w:numId w:val="6"/>
        </w:numPr>
        <w:jc w:val="both"/>
        <w:rPr>
          <w:lang w:val="es-ES_tradnl"/>
        </w:rPr>
      </w:pPr>
      <w:r w:rsidRPr="00480189">
        <w:rPr>
          <w:lang w:val="es-ES_tradnl"/>
        </w:rPr>
        <w:t>Definir patrones arquitectónicos, mecanismos de diseño y convenciones de modelado.</w:t>
      </w:r>
    </w:p>
    <w:p w:rsidR="00EA2FCE" w:rsidRDefault="00EA2FCE" w:rsidP="00243831">
      <w:pPr>
        <w:pStyle w:val="Prrafodelista"/>
        <w:numPr>
          <w:ilvl w:val="0"/>
          <w:numId w:val="6"/>
        </w:numPr>
        <w:jc w:val="both"/>
        <w:rPr>
          <w:lang w:val="es-ES_tradnl"/>
        </w:rPr>
      </w:pPr>
      <w:r w:rsidRPr="00480189">
        <w:rPr>
          <w:lang w:val="es-ES_tradnl"/>
        </w:rPr>
        <w:t>Definir la estrategia de reutilización.</w:t>
      </w:r>
    </w:p>
    <w:p w:rsidR="00F27EC8" w:rsidRPr="00480189" w:rsidRDefault="00F27EC8" w:rsidP="00F27EC8">
      <w:pPr>
        <w:pStyle w:val="Prrafodelista"/>
        <w:jc w:val="both"/>
        <w:rPr>
          <w:lang w:val="es-ES_tradnl"/>
        </w:rPr>
      </w:pPr>
    </w:p>
    <w:p w:rsidR="00EA2FCE" w:rsidRDefault="00EE6063" w:rsidP="00EA2FCE">
      <w:pPr>
        <w:rPr>
          <w:lang w:val="es-ES_tradnl"/>
        </w:rPr>
      </w:pPr>
      <w:r>
        <w:rPr>
          <w:lang w:val="es-ES_tradnl"/>
        </w:rPr>
        <w:t xml:space="preserve">Utilizar </w:t>
      </w:r>
      <w:r w:rsidR="004E1C0E">
        <w:rPr>
          <w:lang w:val="es-ES_tradnl"/>
        </w:rPr>
        <w:t xml:space="preserve">patrones de diseño que </w:t>
      </w:r>
      <w:r w:rsidR="00EA2FCE">
        <w:rPr>
          <w:lang w:val="es-ES_tradnl"/>
        </w:rPr>
        <w:t>pr</w:t>
      </w:r>
      <w:r w:rsidR="004E1C0E">
        <w:rPr>
          <w:lang w:val="es-ES_tradnl"/>
        </w:rPr>
        <w:t>oporcionen</w:t>
      </w:r>
      <w:r w:rsidR="00EA2FCE">
        <w:rPr>
          <w:lang w:val="es-ES_tradnl"/>
        </w:rPr>
        <w:t xml:space="preserve"> una solución común a un problema específico en un contexto dado; esta solución puede ser total, o parcial (una pieza dentro de un conjunto más amplio).</w:t>
      </w:r>
    </w:p>
    <w:p w:rsidR="004E1C0E" w:rsidRDefault="004E1C0E" w:rsidP="00EA2FCE">
      <w:pPr>
        <w:rPr>
          <w:lang w:val="es-ES_tradnl"/>
        </w:rPr>
      </w:pPr>
    </w:p>
    <w:p w:rsidR="004A57BC" w:rsidRDefault="004A57BC" w:rsidP="00EA2FCE">
      <w:pPr>
        <w:rPr>
          <w:rFonts w:cs="Arial"/>
          <w:lang w:val="es-ES" w:eastAsia="es-ES"/>
        </w:rPr>
      </w:pPr>
      <w:r>
        <w:rPr>
          <w:lang w:val="es-ES_tradnl"/>
        </w:rPr>
        <w:t>Utilizar un patrón a</w:t>
      </w:r>
      <w:r w:rsidR="00EA2FCE" w:rsidRPr="001C277D">
        <w:rPr>
          <w:lang w:val="es-ES_tradnl"/>
        </w:rPr>
        <w:t>rquitectónico</w:t>
      </w:r>
      <w:r w:rsidR="00EA2FCE">
        <w:rPr>
          <w:lang w:val="es-ES_tradnl"/>
        </w:rPr>
        <w:t xml:space="preserve"> </w:t>
      </w:r>
      <w:r>
        <w:rPr>
          <w:lang w:val="es-ES_tradnl"/>
        </w:rPr>
        <w:t xml:space="preserve">que </w:t>
      </w:r>
      <w:r w:rsidR="00EA2FCE">
        <w:rPr>
          <w:lang w:val="es-ES_tradnl"/>
        </w:rPr>
        <w:t xml:space="preserve">expresa un </w:t>
      </w:r>
      <w:r w:rsidR="00EA2FCE">
        <w:rPr>
          <w:rFonts w:cs="Arial"/>
          <w:lang w:val="es-ES" w:eastAsia="es-ES"/>
        </w:rPr>
        <w:t xml:space="preserve">esquema de organización estructural fundamental para </w:t>
      </w:r>
      <w:r>
        <w:rPr>
          <w:rFonts w:cs="Arial"/>
          <w:lang w:val="es-ES" w:eastAsia="es-ES"/>
        </w:rPr>
        <w:t xml:space="preserve">nuestro </w:t>
      </w:r>
      <w:r w:rsidR="00EA2FCE">
        <w:rPr>
          <w:rFonts w:cs="Arial"/>
          <w:lang w:val="es-ES" w:eastAsia="es-ES"/>
        </w:rPr>
        <w:t xml:space="preserve">sistema de software. </w:t>
      </w:r>
    </w:p>
    <w:p w:rsidR="004A57BC" w:rsidRDefault="004A57BC" w:rsidP="00EA2FCE">
      <w:pPr>
        <w:rPr>
          <w:rFonts w:cs="Arial"/>
          <w:lang w:val="es-ES" w:eastAsia="es-ES"/>
        </w:rPr>
      </w:pPr>
    </w:p>
    <w:p w:rsidR="004A57BC" w:rsidRDefault="00EA2FCE" w:rsidP="00EA2FCE">
      <w:pPr>
        <w:rPr>
          <w:rFonts w:cs="Arial"/>
          <w:lang w:val="es-ES" w:eastAsia="es-ES"/>
        </w:rPr>
      </w:pPr>
      <w:r>
        <w:rPr>
          <w:rFonts w:cs="Arial"/>
          <w:lang w:val="es-ES" w:eastAsia="es-ES"/>
        </w:rPr>
        <w:t>Provee</w:t>
      </w:r>
      <w:r w:rsidR="004A57BC">
        <w:rPr>
          <w:rFonts w:cs="Arial"/>
          <w:lang w:val="es-ES" w:eastAsia="es-ES"/>
        </w:rPr>
        <w:t>r</w:t>
      </w:r>
      <w:r>
        <w:rPr>
          <w:rFonts w:cs="Arial"/>
          <w:lang w:val="es-ES" w:eastAsia="es-ES"/>
        </w:rPr>
        <w:t xml:space="preserve"> un conjunto predefinido de subsistemas, especifica</w:t>
      </w:r>
      <w:r w:rsidR="004A57BC">
        <w:rPr>
          <w:rFonts w:cs="Arial"/>
          <w:lang w:val="es-ES" w:eastAsia="es-ES"/>
        </w:rPr>
        <w:t>ndo</w:t>
      </w:r>
      <w:r>
        <w:rPr>
          <w:rFonts w:cs="Arial"/>
          <w:lang w:val="es-ES" w:eastAsia="es-ES"/>
        </w:rPr>
        <w:t xml:space="preserve"> sus responsabilidades, e incluye</w:t>
      </w:r>
      <w:r w:rsidR="004A57BC">
        <w:rPr>
          <w:rFonts w:cs="Arial"/>
          <w:lang w:val="es-ES" w:eastAsia="es-ES"/>
        </w:rPr>
        <w:t xml:space="preserve">ndo sus </w:t>
      </w:r>
      <w:r>
        <w:rPr>
          <w:rFonts w:cs="Arial"/>
          <w:lang w:val="es-ES" w:eastAsia="es-ES"/>
        </w:rPr>
        <w:t xml:space="preserve"> reglas y guías para organizar las relaciones entre sí. </w:t>
      </w:r>
    </w:p>
    <w:p w:rsidR="004A57BC" w:rsidRDefault="004A57BC" w:rsidP="00EA2FCE">
      <w:pPr>
        <w:rPr>
          <w:rFonts w:cs="Arial"/>
          <w:lang w:val="es-ES" w:eastAsia="es-ES"/>
        </w:rPr>
      </w:pPr>
    </w:p>
    <w:p w:rsidR="00EA2FCE" w:rsidRPr="00E45762" w:rsidRDefault="004A57BC" w:rsidP="00EA2FCE">
      <w:pPr>
        <w:rPr>
          <w:lang w:val="es-ES_tradnl"/>
        </w:rPr>
      </w:pPr>
      <w:r>
        <w:rPr>
          <w:rFonts w:cs="Arial"/>
          <w:lang w:val="es-ES" w:eastAsia="es-ES"/>
        </w:rPr>
        <w:t xml:space="preserve">Como propuesta de  desarrollo de patrones </w:t>
      </w:r>
      <w:r w:rsidR="00EA2FCE">
        <w:rPr>
          <w:rFonts w:cs="Arial"/>
          <w:lang w:val="es-ES" w:eastAsia="es-ES"/>
        </w:rPr>
        <w:t xml:space="preserve">arquitectónicos </w:t>
      </w:r>
      <w:r w:rsidR="00045A68">
        <w:rPr>
          <w:rFonts w:cs="Arial"/>
          <w:lang w:val="es-ES" w:eastAsia="es-ES"/>
        </w:rPr>
        <w:t>tenemos la siguiente</w:t>
      </w:r>
      <w:r w:rsidR="00EA2FCE">
        <w:rPr>
          <w:rFonts w:cs="Arial"/>
          <w:lang w:val="es-ES" w:eastAsia="es-ES"/>
        </w:rPr>
        <w:t>:</w:t>
      </w:r>
    </w:p>
    <w:p w:rsidR="008C7C30" w:rsidRDefault="004A57BC" w:rsidP="00243831">
      <w:pPr>
        <w:pStyle w:val="Prrafodelista"/>
        <w:widowControl/>
        <w:numPr>
          <w:ilvl w:val="0"/>
          <w:numId w:val="7"/>
        </w:numPr>
        <w:tabs>
          <w:tab w:val="num" w:pos="1440"/>
        </w:tabs>
        <w:spacing w:after="200" w:line="300" w:lineRule="exact"/>
        <w:rPr>
          <w:lang w:val="es-ES_tradnl"/>
        </w:rPr>
      </w:pPr>
      <w:r w:rsidRPr="004A57BC">
        <w:rPr>
          <w:b/>
          <w:lang w:val="es-ES_tradnl"/>
        </w:rPr>
        <w:t xml:space="preserve">Capas: </w:t>
      </w:r>
      <w:r w:rsidR="008C7C30" w:rsidRPr="008C7C30">
        <w:rPr>
          <w:lang w:val="es-ES_tradnl"/>
        </w:rPr>
        <w:t>para lograr</w:t>
      </w:r>
      <w:r w:rsidR="008C7C30">
        <w:rPr>
          <w:b/>
          <w:lang w:val="es-ES_tradnl"/>
        </w:rPr>
        <w:t xml:space="preserve"> </w:t>
      </w:r>
      <w:r w:rsidR="008C7C30">
        <w:rPr>
          <w:lang w:val="es-ES_tradnl"/>
        </w:rPr>
        <w:t>d</w:t>
      </w:r>
      <w:r w:rsidR="00EA2FCE" w:rsidRPr="004A57BC">
        <w:rPr>
          <w:lang w:val="es-ES_tradnl"/>
        </w:rPr>
        <w:t xml:space="preserve">escomponer la aplicación en diferentes niveles de abstracción. </w:t>
      </w:r>
      <w:r w:rsidR="008C7C30">
        <w:rPr>
          <w:lang w:val="es-ES_tradnl"/>
        </w:rPr>
        <w:t xml:space="preserve">Las capas específicas a implementar serán de </w:t>
      </w:r>
      <w:r w:rsidR="00F636CB">
        <w:rPr>
          <w:lang w:val="es-ES_tradnl"/>
        </w:rPr>
        <w:t>Lógica</w:t>
      </w:r>
      <w:r w:rsidR="008C7C30">
        <w:rPr>
          <w:lang w:val="es-ES_tradnl"/>
        </w:rPr>
        <w:t xml:space="preserve"> de Negocio, Entidades y Repository.</w:t>
      </w:r>
    </w:p>
    <w:p w:rsidR="00833657" w:rsidRDefault="00BC7070" w:rsidP="0002111F">
      <w:pPr>
        <w:pStyle w:val="Textoindependiente"/>
        <w:ind w:left="0"/>
      </w:pPr>
      <w:r>
        <w:t xml:space="preserve">Con la arquitectura </w:t>
      </w:r>
      <w:r w:rsidR="00DC0A89">
        <w:t xml:space="preserve">propuesta </w:t>
      </w:r>
      <w:r>
        <w:t>se pretende lograr los siguientes objetivos:</w:t>
      </w:r>
    </w:p>
    <w:p w:rsidR="00C1197E" w:rsidRDefault="00775F7F" w:rsidP="00243831">
      <w:pPr>
        <w:pStyle w:val="Textoindependiente"/>
        <w:numPr>
          <w:ilvl w:val="0"/>
          <w:numId w:val="10"/>
        </w:numPr>
      </w:pPr>
      <w:r>
        <w:t xml:space="preserve">Permitir la </w:t>
      </w:r>
      <w:r w:rsidR="00C1197E">
        <w:t>Conexión remota</w:t>
      </w:r>
      <w:r>
        <w:t xml:space="preserve"> de varios usuarios</w:t>
      </w:r>
      <w:r w:rsidR="00261A1F">
        <w:t xml:space="preserve"> al mismo tiempo</w:t>
      </w:r>
      <w:r w:rsidR="00C1197E">
        <w:t>.</w:t>
      </w:r>
    </w:p>
    <w:p w:rsidR="002D0973" w:rsidRDefault="00147F62" w:rsidP="00243831">
      <w:pPr>
        <w:pStyle w:val="Textoindependiente"/>
        <w:numPr>
          <w:ilvl w:val="0"/>
          <w:numId w:val="10"/>
        </w:numPr>
        <w:rPr>
          <w:rFonts w:ascii="Helvetica" w:hAnsi="Helvetica" w:cs="Helvetica"/>
          <w:color w:val="313131"/>
          <w:sz w:val="21"/>
          <w:szCs w:val="21"/>
          <w:lang w:eastAsia="es-PE"/>
        </w:rPr>
      </w:pPr>
      <w:r>
        <w:t xml:space="preserve">La arquitectura propuesta debe evitar </w:t>
      </w:r>
      <w:r w:rsidR="00DC0A89">
        <w:t>la inco</w:t>
      </w:r>
      <w:r w:rsidR="004708A9">
        <w:t>n</w:t>
      </w:r>
      <w:r w:rsidR="00DC0A89">
        <w:t xml:space="preserve">sistencia </w:t>
      </w:r>
      <w:r>
        <w:t>de datos.</w:t>
      </w:r>
      <w:r w:rsidR="002D0973" w:rsidRPr="00BE7F13">
        <w:rPr>
          <w:rFonts w:ascii="Helvetica" w:hAnsi="Helvetica" w:cs="Helvetica"/>
          <w:color w:val="313131"/>
          <w:sz w:val="21"/>
          <w:szCs w:val="21"/>
          <w:lang w:eastAsia="es-PE"/>
        </w:rPr>
        <w:t xml:space="preserve"> </w:t>
      </w:r>
    </w:p>
    <w:p w:rsidR="00BE7F13" w:rsidRPr="00BE7F13" w:rsidRDefault="00BE7F13" w:rsidP="00243831">
      <w:pPr>
        <w:pStyle w:val="Textoindependiente"/>
        <w:numPr>
          <w:ilvl w:val="0"/>
          <w:numId w:val="10"/>
        </w:numPr>
      </w:pPr>
      <w:r w:rsidRPr="00BE7F13">
        <w:t>Definir los módulos principales</w:t>
      </w:r>
      <w:r w:rsidR="004708A9">
        <w:t xml:space="preserve"> del sistema</w:t>
      </w:r>
      <w:r w:rsidR="008E7574">
        <w:t xml:space="preserve"> y definir </w:t>
      </w:r>
      <w:r w:rsidRPr="00BE7F13">
        <w:t xml:space="preserve">las responsabilidades que tendrá cada uno de </w:t>
      </w:r>
      <w:r w:rsidR="00261A1F">
        <w:t xml:space="preserve">los </w:t>
      </w:r>
      <w:r w:rsidRPr="00BE7F13">
        <w:t>módulos</w:t>
      </w:r>
    </w:p>
    <w:p w:rsidR="00BE7F13" w:rsidRPr="00BE7F13" w:rsidRDefault="00BE7F13" w:rsidP="00243831">
      <w:pPr>
        <w:pStyle w:val="Textoindependiente"/>
        <w:numPr>
          <w:ilvl w:val="0"/>
          <w:numId w:val="10"/>
        </w:numPr>
      </w:pPr>
      <w:r w:rsidRPr="00BE7F13">
        <w:t>Definir la interacción que existirá entre dichos módulos:</w:t>
      </w:r>
    </w:p>
    <w:p w:rsidR="00BE7F13" w:rsidRPr="00BE7F13" w:rsidRDefault="00BE7F13" w:rsidP="00243831">
      <w:pPr>
        <w:pStyle w:val="Textoindependiente"/>
        <w:numPr>
          <w:ilvl w:val="0"/>
          <w:numId w:val="10"/>
        </w:numPr>
      </w:pPr>
      <w:r w:rsidRPr="00BE7F13">
        <w:t>Control y flujo de datos</w:t>
      </w:r>
    </w:p>
    <w:p w:rsidR="00833657" w:rsidRPr="0017184A" w:rsidRDefault="00833657" w:rsidP="0002111F">
      <w:pPr>
        <w:pStyle w:val="Textoindependiente"/>
        <w:ind w:left="0"/>
      </w:pPr>
    </w:p>
    <w:p w:rsidR="00506412" w:rsidRPr="00011C55" w:rsidRDefault="00174F29" w:rsidP="001E6A30">
      <w:pPr>
        <w:pStyle w:val="Ttulo1"/>
      </w:pPr>
      <w:r w:rsidRPr="00011C55">
        <w:t xml:space="preserve">Supuestos y Dependencias </w:t>
      </w:r>
    </w:p>
    <w:p w:rsidR="000B2E5F" w:rsidRDefault="000B2E5F" w:rsidP="0002111F">
      <w:pPr>
        <w:pStyle w:val="Textoindependiente"/>
        <w:ind w:left="0"/>
      </w:pPr>
    </w:p>
    <w:p w:rsidR="00325DE0" w:rsidRDefault="00244315" w:rsidP="00FF5031">
      <w:pPr>
        <w:widowControl/>
        <w:autoSpaceDE w:val="0"/>
        <w:autoSpaceDN w:val="0"/>
        <w:adjustRightInd w:val="0"/>
        <w:spacing w:line="240" w:lineRule="auto"/>
      </w:pPr>
      <w:r w:rsidRPr="00244315">
        <w:t xml:space="preserve">El sistema </w:t>
      </w:r>
      <w:r w:rsidR="00325DE0">
        <w:t xml:space="preserve">será </w:t>
      </w:r>
      <w:r w:rsidRPr="00244315">
        <w:t>implementado en el lenguaje C</w:t>
      </w:r>
      <w:r w:rsidR="004C7B28">
        <w:t xml:space="preserve"># en dos </w:t>
      </w:r>
      <w:r w:rsidR="00325DE0">
        <w:t>plataformas distintas las cuales se enumeran a continuación:</w:t>
      </w:r>
    </w:p>
    <w:p w:rsidR="00545E68" w:rsidRDefault="00325DE0" w:rsidP="00243831">
      <w:pPr>
        <w:pStyle w:val="Prrafodelista"/>
        <w:widowControl/>
        <w:numPr>
          <w:ilvl w:val="0"/>
          <w:numId w:val="9"/>
        </w:numPr>
        <w:autoSpaceDE w:val="0"/>
        <w:autoSpaceDN w:val="0"/>
        <w:adjustRightInd w:val="0"/>
        <w:spacing w:line="240" w:lineRule="auto"/>
      </w:pPr>
      <w:r>
        <w:t xml:space="preserve">Plataforma Web utilizando la tecnología </w:t>
      </w:r>
      <w:r w:rsidR="00545E68">
        <w:t>ASP .NET WEB FORMS-</w:t>
      </w:r>
    </w:p>
    <w:p w:rsidR="00BB7584" w:rsidRDefault="00BB7584" w:rsidP="00BB7584">
      <w:pPr>
        <w:pStyle w:val="Prrafodelista"/>
        <w:widowControl/>
        <w:autoSpaceDE w:val="0"/>
        <w:autoSpaceDN w:val="0"/>
        <w:adjustRightInd w:val="0"/>
        <w:spacing w:line="240" w:lineRule="auto"/>
      </w:pPr>
      <w:r>
        <w:lastRenderedPageBreak/>
        <w:t>Esto significa que el entregable podrá ser utilizado en cualquier na</w:t>
      </w:r>
      <w:r w:rsidR="00F4576F">
        <w:t>vegador Web: Firefox, Google Chrome, Internet Explorer, etc.</w:t>
      </w:r>
    </w:p>
    <w:p w:rsidR="001340FD" w:rsidRDefault="00325DE0" w:rsidP="00243831">
      <w:pPr>
        <w:pStyle w:val="Prrafodelista"/>
        <w:widowControl/>
        <w:numPr>
          <w:ilvl w:val="0"/>
          <w:numId w:val="9"/>
        </w:numPr>
        <w:autoSpaceDE w:val="0"/>
        <w:autoSpaceDN w:val="0"/>
        <w:adjustRightInd w:val="0"/>
        <w:spacing w:line="240" w:lineRule="auto"/>
      </w:pPr>
      <w:r>
        <w:t xml:space="preserve">Plataforma Móvil </w:t>
      </w:r>
      <w:r w:rsidR="00B94720">
        <w:t xml:space="preserve">para Android </w:t>
      </w:r>
      <w:r w:rsidR="001340FD">
        <w:t>utilizando tecnologías Html, JavaScript y Css.</w:t>
      </w:r>
    </w:p>
    <w:p w:rsidR="00B94720" w:rsidRDefault="00B94720" w:rsidP="00243831">
      <w:pPr>
        <w:pStyle w:val="Prrafodelista"/>
        <w:widowControl/>
        <w:numPr>
          <w:ilvl w:val="0"/>
          <w:numId w:val="9"/>
        </w:numPr>
        <w:autoSpaceDE w:val="0"/>
        <w:autoSpaceDN w:val="0"/>
        <w:adjustRightInd w:val="0"/>
        <w:spacing w:line="240" w:lineRule="auto"/>
      </w:pPr>
      <w:r>
        <w:t>Esto significa que el entregable podrá ser utilizado en un dispositivo móvil que cuente con el sistema operativo Android.</w:t>
      </w:r>
    </w:p>
    <w:p w:rsidR="001340FD" w:rsidRDefault="001340FD" w:rsidP="001340FD">
      <w:pPr>
        <w:pStyle w:val="Prrafodelista"/>
        <w:widowControl/>
        <w:autoSpaceDE w:val="0"/>
        <w:autoSpaceDN w:val="0"/>
        <w:adjustRightInd w:val="0"/>
        <w:spacing w:line="240" w:lineRule="auto"/>
      </w:pPr>
    </w:p>
    <w:p w:rsidR="00DC3767" w:rsidRDefault="006127DF" w:rsidP="0002111F">
      <w:pPr>
        <w:pStyle w:val="Textoindependiente"/>
        <w:ind w:left="0"/>
      </w:pPr>
      <w:r>
        <w:t xml:space="preserve">La </w:t>
      </w:r>
      <w:r w:rsidR="00DC3767">
        <w:t>tecnología utilizada para el desarrollo del producto software será:</w:t>
      </w:r>
    </w:p>
    <w:p w:rsidR="00DC3767" w:rsidRDefault="00DC3767" w:rsidP="00243831">
      <w:pPr>
        <w:pStyle w:val="Prrafodelista"/>
        <w:widowControl/>
        <w:numPr>
          <w:ilvl w:val="0"/>
          <w:numId w:val="8"/>
        </w:numPr>
        <w:autoSpaceDE w:val="0"/>
        <w:autoSpaceDN w:val="0"/>
        <w:adjustRightInd w:val="0"/>
        <w:spacing w:line="240" w:lineRule="auto"/>
      </w:pPr>
      <w:r>
        <w:t>Visual Studio 2012 Express</w:t>
      </w:r>
    </w:p>
    <w:p w:rsidR="006127DF" w:rsidRPr="00244315" w:rsidRDefault="006127DF" w:rsidP="006127DF">
      <w:pPr>
        <w:pStyle w:val="Prrafodelista"/>
        <w:widowControl/>
        <w:autoSpaceDE w:val="0"/>
        <w:autoSpaceDN w:val="0"/>
        <w:adjustRightInd w:val="0"/>
        <w:spacing w:line="240" w:lineRule="auto"/>
      </w:pPr>
      <w:r>
        <w:t xml:space="preserve">El sistema solo estará planificado para correr en sistemas Windows para lo cual se exige una </w:t>
      </w:r>
      <w:r w:rsidRPr="00244315">
        <w:t>configuración mínima de:</w:t>
      </w:r>
    </w:p>
    <w:p w:rsidR="006127DF" w:rsidRPr="00244315" w:rsidRDefault="006127DF" w:rsidP="006127DF">
      <w:pPr>
        <w:pStyle w:val="Prrafodelista"/>
        <w:widowControl/>
        <w:autoSpaceDE w:val="0"/>
        <w:autoSpaceDN w:val="0"/>
        <w:adjustRightInd w:val="0"/>
        <w:spacing w:line="240" w:lineRule="auto"/>
      </w:pPr>
      <w:r w:rsidRPr="00244315">
        <w:t>Procesador: Pentium 100 Mhz.</w:t>
      </w:r>
    </w:p>
    <w:p w:rsidR="006127DF" w:rsidRPr="00244315" w:rsidRDefault="006127DF" w:rsidP="006127DF">
      <w:pPr>
        <w:pStyle w:val="Prrafodelista"/>
        <w:widowControl/>
        <w:autoSpaceDE w:val="0"/>
        <w:autoSpaceDN w:val="0"/>
        <w:adjustRightInd w:val="0"/>
        <w:spacing w:line="240" w:lineRule="auto"/>
      </w:pPr>
      <w:r w:rsidRPr="00244315">
        <w:t>Ram: 16 Mb</w:t>
      </w:r>
    </w:p>
    <w:p w:rsidR="006127DF" w:rsidRDefault="006127DF" w:rsidP="006127DF">
      <w:pPr>
        <w:pStyle w:val="Prrafodelista"/>
        <w:widowControl/>
        <w:autoSpaceDE w:val="0"/>
        <w:autoSpaceDN w:val="0"/>
        <w:adjustRightInd w:val="0"/>
        <w:spacing w:line="240" w:lineRule="auto"/>
      </w:pPr>
      <w:r w:rsidRPr="00244315">
        <w:t>Espacio libre en disco: 5 Mb mínimo</w:t>
      </w:r>
    </w:p>
    <w:p w:rsidR="006127DF" w:rsidRPr="00244315" w:rsidRDefault="004D6D13" w:rsidP="006127DF">
      <w:pPr>
        <w:pStyle w:val="Prrafodelista"/>
        <w:widowControl/>
        <w:autoSpaceDE w:val="0"/>
        <w:autoSpaceDN w:val="0"/>
        <w:adjustRightInd w:val="0"/>
        <w:spacing w:line="240" w:lineRule="auto"/>
      </w:pPr>
      <w:r>
        <w:t>Microsoft .NET Framework mínimo la versión 4.0</w:t>
      </w:r>
    </w:p>
    <w:p w:rsidR="006127DF" w:rsidRDefault="006127DF" w:rsidP="006127DF">
      <w:pPr>
        <w:pStyle w:val="Prrafodelista"/>
        <w:widowControl/>
        <w:autoSpaceDE w:val="0"/>
        <w:autoSpaceDN w:val="0"/>
        <w:adjustRightInd w:val="0"/>
        <w:spacing w:line="240" w:lineRule="auto"/>
      </w:pPr>
    </w:p>
    <w:p w:rsidR="00DC3767" w:rsidRDefault="004C7B28" w:rsidP="00243831">
      <w:pPr>
        <w:pStyle w:val="Prrafodelista"/>
        <w:widowControl/>
        <w:numPr>
          <w:ilvl w:val="0"/>
          <w:numId w:val="8"/>
        </w:numPr>
        <w:autoSpaceDE w:val="0"/>
        <w:autoSpaceDN w:val="0"/>
        <w:adjustRightInd w:val="0"/>
        <w:spacing w:line="240" w:lineRule="auto"/>
      </w:pPr>
      <w:r>
        <w:t>SQL Server 2012</w:t>
      </w:r>
      <w:r w:rsidR="00DC3767">
        <w:t xml:space="preserve"> Express</w:t>
      </w:r>
    </w:p>
    <w:p w:rsidR="00683139" w:rsidRDefault="00683139" w:rsidP="00683139">
      <w:pPr>
        <w:pStyle w:val="Prrafodelista"/>
        <w:widowControl/>
        <w:autoSpaceDE w:val="0"/>
        <w:autoSpaceDN w:val="0"/>
        <w:adjustRightInd w:val="0"/>
        <w:spacing w:line="240" w:lineRule="auto"/>
      </w:pPr>
      <w:r>
        <w:t xml:space="preserve">Este elemento será utilizado como gestor de base de datos de la </w:t>
      </w:r>
      <w:r w:rsidR="00047A5D">
        <w:t>aplicación</w:t>
      </w:r>
      <w:r>
        <w:t>.</w:t>
      </w:r>
    </w:p>
    <w:p w:rsidR="000D75FE" w:rsidRDefault="000D75FE" w:rsidP="0002111F">
      <w:pPr>
        <w:pStyle w:val="Textoindependiente"/>
        <w:ind w:left="0"/>
      </w:pPr>
    </w:p>
    <w:p w:rsidR="00602FB4" w:rsidRDefault="00C0666A" w:rsidP="0002111F">
      <w:pPr>
        <w:pStyle w:val="Textoindependiente"/>
        <w:ind w:left="0"/>
      </w:pPr>
      <w:r>
        <w:t xml:space="preserve">El tiempo de ejecución y/o respuesta del sistema no deberá ser mayor </w:t>
      </w:r>
      <w:r w:rsidR="00582407">
        <w:t xml:space="preserve">a 10 segundos, los cuales incluyen registro de datos, </w:t>
      </w:r>
      <w:r w:rsidR="00F72E05">
        <w:t>modificación</w:t>
      </w:r>
      <w:r w:rsidR="00582407">
        <w:t xml:space="preserve"> de datos y consulta de los mismos en la base de datos.</w:t>
      </w:r>
    </w:p>
    <w:p w:rsidR="00C1695C" w:rsidRDefault="00C1695C" w:rsidP="0002111F">
      <w:pPr>
        <w:pStyle w:val="Textoindependiente"/>
        <w:ind w:left="0"/>
      </w:pPr>
    </w:p>
    <w:p w:rsidR="00E93908" w:rsidRPr="00171678" w:rsidRDefault="00E93908" w:rsidP="001E6A30">
      <w:pPr>
        <w:pStyle w:val="Ttulo1"/>
      </w:pPr>
      <w:r w:rsidRPr="00171678">
        <w:t>Requisitos Arquitectónicos significativos</w:t>
      </w:r>
    </w:p>
    <w:p w:rsidR="00F4383F" w:rsidRDefault="00BE2C9D" w:rsidP="00CF30AD">
      <w:pPr>
        <w:pStyle w:val="Textoindependiente"/>
        <w:ind w:left="0"/>
      </w:pPr>
      <w:r>
        <w:t>Entre las características que limitan nuestra elección en la construcción del nuestro sistema, tenemos las siguientes:</w:t>
      </w:r>
    </w:p>
    <w:p w:rsidR="00BE2C9D" w:rsidRDefault="00BE2C9D" w:rsidP="00CF30AD">
      <w:pPr>
        <w:pStyle w:val="Textoindependiente"/>
        <w:ind w:left="0"/>
      </w:pPr>
    </w:p>
    <w:p w:rsidR="00E93908" w:rsidRDefault="00357BCF" w:rsidP="00243831">
      <w:pPr>
        <w:pStyle w:val="Textoindependiente"/>
        <w:numPr>
          <w:ilvl w:val="0"/>
          <w:numId w:val="5"/>
        </w:numPr>
        <w:jc w:val="both"/>
      </w:pPr>
      <w:r>
        <w:t xml:space="preserve">Desempeño: </w:t>
      </w:r>
      <w:r w:rsidR="00172DFB">
        <w:t>en cada transacción que realice el usuario, no se debe perder la integridad de los datos  ya que esto podría tener impactos significativos en el sistema.</w:t>
      </w:r>
    </w:p>
    <w:p w:rsidR="00172DFB" w:rsidRDefault="00172DFB" w:rsidP="00243831">
      <w:pPr>
        <w:pStyle w:val="Textoindependiente"/>
        <w:numPr>
          <w:ilvl w:val="0"/>
          <w:numId w:val="5"/>
        </w:numPr>
        <w:jc w:val="both"/>
      </w:pPr>
      <w:r>
        <w:t xml:space="preserve">Tiempo de respuesta: el tiempo que el sistema tarde en responder a las interacciones con el usuario debe ser inmediata, tal es el caso que cada respuesta no debe  demorar </w:t>
      </w:r>
      <w:r w:rsidR="0061615A">
        <w:t>más</w:t>
      </w:r>
      <w:r>
        <w:t xml:space="preserve">  de 10 segundos.</w:t>
      </w:r>
    </w:p>
    <w:p w:rsidR="0061615A" w:rsidRDefault="0061615A" w:rsidP="00243831">
      <w:pPr>
        <w:pStyle w:val="Textoindependiente"/>
        <w:numPr>
          <w:ilvl w:val="0"/>
          <w:numId w:val="5"/>
        </w:numPr>
        <w:jc w:val="both"/>
      </w:pPr>
      <w:r>
        <w:t xml:space="preserve">El sistema debe estar planificado para funcionar </w:t>
      </w:r>
      <w:r w:rsidR="000757A4">
        <w:t>en cambio ambiente duro, tal es el caso que no se debe producir un problema muy conocido como es el co</w:t>
      </w:r>
      <w:r w:rsidR="003364B5">
        <w:t>ngelamiento o cuelgue del sistema.</w:t>
      </w:r>
    </w:p>
    <w:p w:rsidR="003364B5" w:rsidRDefault="003364B5" w:rsidP="00243831">
      <w:pPr>
        <w:pStyle w:val="Textoindependiente"/>
        <w:numPr>
          <w:ilvl w:val="0"/>
          <w:numId w:val="5"/>
        </w:numPr>
        <w:jc w:val="both"/>
      </w:pPr>
      <w:r>
        <w:t>Escalabilidad: nuestro sistema debe estar en capacidad de permitir que en el futuro se puedan desarro</w:t>
      </w:r>
      <w:r w:rsidR="00B423E4">
        <w:t>l</w:t>
      </w:r>
      <w:r>
        <w:t>lar nuevas</w:t>
      </w:r>
      <w:r w:rsidR="00B423E4">
        <w:t xml:space="preserve"> funcionalidad</w:t>
      </w:r>
      <w:r>
        <w:t>es, modificar o eliminar funcionalidades.</w:t>
      </w:r>
    </w:p>
    <w:p w:rsidR="00BF3D4D" w:rsidRDefault="00121540" w:rsidP="00243831">
      <w:pPr>
        <w:pStyle w:val="Textoindependiente"/>
        <w:numPr>
          <w:ilvl w:val="0"/>
          <w:numId w:val="5"/>
        </w:numPr>
        <w:jc w:val="both"/>
      </w:pPr>
      <w:r>
        <w:t>Facilidad de uso: nuestro sistema debe ser de fácil uso y ent</w:t>
      </w:r>
      <w:r w:rsidR="00D56877">
        <w:t>endimiento por parte del usuario</w:t>
      </w:r>
      <w:r w:rsidR="00BF3D4D">
        <w:t xml:space="preserve"> además de </w:t>
      </w:r>
      <w:r w:rsidR="000B2606">
        <w:t xml:space="preserve">mostrar mensajes de error </w:t>
      </w:r>
      <w:r w:rsidR="00BF3D4D">
        <w:t>para alertar al usuario.</w:t>
      </w:r>
    </w:p>
    <w:p w:rsidR="00BA1F39" w:rsidRDefault="00BF3D4D" w:rsidP="00243831">
      <w:pPr>
        <w:pStyle w:val="Textoindependiente"/>
        <w:numPr>
          <w:ilvl w:val="0"/>
          <w:numId w:val="5"/>
        </w:numPr>
        <w:ind w:left="709" w:hanging="325"/>
        <w:jc w:val="both"/>
      </w:pPr>
      <w:r>
        <w:t>Seguridad: el sistema estará preparado para restringir el acceso a usuarios no aut</w:t>
      </w:r>
      <w:r w:rsidR="006D0894">
        <w:t>or</w:t>
      </w:r>
      <w:r>
        <w:t>izados</w:t>
      </w:r>
      <w:r w:rsidR="003A251E">
        <w:t xml:space="preserve"> </w:t>
      </w:r>
      <w:r w:rsidR="000B2606">
        <w:t xml:space="preserve">además de </w:t>
      </w:r>
      <w:r w:rsidR="003A251E">
        <w:t xml:space="preserve">restringir permisos </w:t>
      </w:r>
      <w:r w:rsidR="007364E1">
        <w:t>a los usuarios registrados.</w:t>
      </w:r>
    </w:p>
    <w:p w:rsidR="00B1164C" w:rsidRDefault="00B1164C" w:rsidP="00243831">
      <w:pPr>
        <w:pStyle w:val="Textoindependiente"/>
        <w:numPr>
          <w:ilvl w:val="0"/>
          <w:numId w:val="5"/>
        </w:numPr>
        <w:ind w:left="709" w:hanging="325"/>
        <w:jc w:val="both"/>
      </w:pPr>
      <w:r>
        <w:t xml:space="preserve">Validaciones: El sistema indicará al usuario que campos </w:t>
      </w:r>
      <w:r w:rsidR="008541F9">
        <w:t xml:space="preserve">son </w:t>
      </w:r>
      <w:r>
        <w:t xml:space="preserve">obligatorios  </w:t>
      </w:r>
      <w:r w:rsidR="008541F9">
        <w:t>y los tipos de datos de cada campo.</w:t>
      </w:r>
    </w:p>
    <w:p w:rsidR="00B43828" w:rsidRDefault="00E1432A" w:rsidP="00243831">
      <w:pPr>
        <w:pStyle w:val="Textoindependiente"/>
        <w:numPr>
          <w:ilvl w:val="0"/>
          <w:numId w:val="5"/>
        </w:numPr>
        <w:ind w:left="709" w:hanging="325"/>
        <w:jc w:val="both"/>
      </w:pPr>
      <w:r>
        <w:t xml:space="preserve">Mantenibilidad: esta característica </w:t>
      </w:r>
      <w:r w:rsidR="00CF63C3">
        <w:t>será brindada gracias a la utilización de Arquitectura en Capas.</w:t>
      </w:r>
    </w:p>
    <w:p w:rsidR="003E07D4" w:rsidRDefault="00750988" w:rsidP="00243831">
      <w:pPr>
        <w:pStyle w:val="Textoindependiente"/>
        <w:numPr>
          <w:ilvl w:val="0"/>
          <w:numId w:val="5"/>
        </w:numPr>
        <w:ind w:left="709" w:hanging="325"/>
        <w:jc w:val="both"/>
      </w:pPr>
      <w:r>
        <w:t xml:space="preserve">Costo: debido al bajo </w:t>
      </w:r>
      <w:r w:rsidR="004C7B28">
        <w:t>presupuesto con el que cuenta la empresa</w:t>
      </w:r>
      <w:r>
        <w:t>, se desarrollará en Visual Studio</w:t>
      </w:r>
      <w:r w:rsidR="004C7B28">
        <w:t xml:space="preserve"> 2012 Express y SQL Server 2012</w:t>
      </w:r>
      <w:r>
        <w:t xml:space="preserve"> Express, por temas de licencia. </w:t>
      </w:r>
    </w:p>
    <w:p w:rsidR="00A75B77" w:rsidRPr="00687E03" w:rsidRDefault="00E444E2" w:rsidP="00243831">
      <w:pPr>
        <w:pStyle w:val="Textoindependiente"/>
        <w:numPr>
          <w:ilvl w:val="0"/>
          <w:numId w:val="5"/>
        </w:numPr>
        <w:ind w:left="709" w:hanging="325"/>
        <w:jc w:val="both"/>
      </w:pPr>
      <w:r>
        <w:t xml:space="preserve">Interoperabilidad: nuestro sistema estará en la capacidad de </w:t>
      </w:r>
      <w:r w:rsidR="002D7FF2">
        <w:t>proveer información a un aplicativo móvil</w:t>
      </w:r>
      <w:r w:rsidR="00FF6D83">
        <w:t xml:space="preserve"> para el control de reservas</w:t>
      </w:r>
      <w:r w:rsidR="00687E03">
        <w:t>.</w:t>
      </w:r>
    </w:p>
    <w:p w:rsidR="00A75B77" w:rsidRDefault="00A75B77" w:rsidP="00F4383F">
      <w:pPr>
        <w:pStyle w:val="Textoindependiente"/>
      </w:pPr>
    </w:p>
    <w:p w:rsidR="006A23D2" w:rsidRPr="00F4383F" w:rsidRDefault="006A23D2" w:rsidP="00F4383F">
      <w:pPr>
        <w:pStyle w:val="Textoindependiente"/>
      </w:pPr>
    </w:p>
    <w:p w:rsidR="008C2B65" w:rsidRPr="00086526" w:rsidRDefault="00E04547" w:rsidP="001E6A30">
      <w:pPr>
        <w:pStyle w:val="Ttulo1"/>
      </w:pPr>
      <w:r w:rsidRPr="00086526">
        <w:lastRenderedPageBreak/>
        <w:t>Decisiones, Restricciones y justificaciones</w:t>
      </w:r>
    </w:p>
    <w:p w:rsidR="00B15870" w:rsidRDefault="00B15870" w:rsidP="0036301B">
      <w:pPr>
        <w:pStyle w:val="InfoBlue"/>
      </w:pPr>
    </w:p>
    <w:p w:rsidR="00B15870" w:rsidRDefault="00B15870" w:rsidP="00243831">
      <w:pPr>
        <w:pStyle w:val="Textoindependiente"/>
        <w:numPr>
          <w:ilvl w:val="0"/>
          <w:numId w:val="11"/>
        </w:numPr>
        <w:jc w:val="both"/>
      </w:pPr>
      <w:r>
        <w:t>Para la implementación del sistema se ha elegido la arquitectura en capas</w:t>
      </w:r>
      <w:r w:rsidR="006965FA">
        <w:t>, debido a que estamos desarrollando un sistema que manejara transacciones, para lo cual se necesitara que las capas inferiores provean de información a las capas superiores.</w:t>
      </w:r>
    </w:p>
    <w:p w:rsidR="00C41255" w:rsidRDefault="00F230C0" w:rsidP="00243831">
      <w:pPr>
        <w:pStyle w:val="Textoindependiente"/>
        <w:numPr>
          <w:ilvl w:val="0"/>
          <w:numId w:val="11"/>
        </w:numPr>
        <w:jc w:val="both"/>
      </w:pPr>
      <w:r>
        <w:t>Otro punto importante es que la arquitectura en capas b</w:t>
      </w:r>
      <w:r w:rsidR="00FF4165">
        <w:t>rindará</w:t>
      </w:r>
      <w:r>
        <w:t xml:space="preserve"> la posibilidad de reutilizar código</w:t>
      </w:r>
      <w:r w:rsidR="00FF4165">
        <w:t xml:space="preserve">; </w:t>
      </w:r>
      <w:r w:rsidR="0059467A">
        <w:t xml:space="preserve">en lo cual solo será necesario invocar a dicho método y </w:t>
      </w:r>
      <w:r w:rsidR="00205659">
        <w:t>más</w:t>
      </w:r>
      <w:r w:rsidR="0059467A">
        <w:t xml:space="preserve"> no volver a implementar</w:t>
      </w:r>
      <w:r w:rsidR="00CC26B4">
        <w:t xml:space="preserve"> el código.</w:t>
      </w:r>
      <w:r w:rsidR="0059467A">
        <w:t xml:space="preserve"> </w:t>
      </w:r>
    </w:p>
    <w:p w:rsidR="008F1B79" w:rsidRDefault="00DF0098" w:rsidP="00243831">
      <w:pPr>
        <w:pStyle w:val="Textoindependiente"/>
        <w:numPr>
          <w:ilvl w:val="0"/>
          <w:numId w:val="11"/>
        </w:numPr>
        <w:jc w:val="both"/>
      </w:pPr>
      <w:r>
        <w:t>Se utilizara el patrón repositorio para encapsular la lógica requerida para acceder a las fuentes de datos requeridas de la aplicación.</w:t>
      </w:r>
    </w:p>
    <w:p w:rsidR="00DF0098" w:rsidRDefault="00833618" w:rsidP="00243831">
      <w:pPr>
        <w:pStyle w:val="Textoindependiente"/>
        <w:numPr>
          <w:ilvl w:val="0"/>
          <w:numId w:val="11"/>
        </w:numPr>
        <w:jc w:val="both"/>
      </w:pPr>
      <w:r>
        <w:t>Se utilizara la tecnología ORM, la cual es utilizada internamente por nuestros Repositorios.</w:t>
      </w:r>
    </w:p>
    <w:p w:rsidR="00C865D8" w:rsidRDefault="008F577D" w:rsidP="00243831">
      <w:pPr>
        <w:pStyle w:val="Textoindependiente"/>
        <w:numPr>
          <w:ilvl w:val="0"/>
          <w:numId w:val="11"/>
        </w:numPr>
        <w:jc w:val="both"/>
      </w:pPr>
      <w:r>
        <w:t xml:space="preserve">Se utilizara </w:t>
      </w:r>
      <w:r w:rsidR="00D75CA8">
        <w:t xml:space="preserve">el patrón de </w:t>
      </w:r>
      <w:r>
        <w:t xml:space="preserve">Inyección de dependencias </w:t>
      </w:r>
      <w:r w:rsidR="00D75CA8">
        <w:t xml:space="preserve">con su método </w:t>
      </w:r>
      <w:r w:rsidR="001148AE">
        <w:t>Inyección</w:t>
      </w:r>
      <w:r w:rsidR="00D75CA8">
        <w:t xml:space="preserve"> de Propiedades </w:t>
      </w:r>
      <w:r w:rsidR="001148AE">
        <w:t>para exponer como propiedad  una referencia a una instancia de otr</w:t>
      </w:r>
      <w:r w:rsidR="00FB0E9F">
        <w:t>a clase y poder llamarla de otra</w:t>
      </w:r>
      <w:r w:rsidR="001148AE">
        <w:t>s clases diferentes.</w:t>
      </w:r>
    </w:p>
    <w:p w:rsidR="00127053" w:rsidRDefault="00127053" w:rsidP="00243831">
      <w:pPr>
        <w:pStyle w:val="Textoindependiente"/>
        <w:numPr>
          <w:ilvl w:val="0"/>
          <w:numId w:val="11"/>
        </w:numPr>
        <w:jc w:val="both"/>
      </w:pPr>
      <w:r>
        <w:t xml:space="preserve">Se utilizara el patrón Observable para trabajar la parte móvil de nuestra aplicación. </w:t>
      </w:r>
    </w:p>
    <w:p w:rsidR="00482F38" w:rsidRDefault="00482F38" w:rsidP="00243831">
      <w:pPr>
        <w:pStyle w:val="Textoindependiente"/>
        <w:numPr>
          <w:ilvl w:val="0"/>
          <w:numId w:val="11"/>
        </w:numPr>
        <w:jc w:val="both"/>
      </w:pPr>
      <w:r>
        <w:t xml:space="preserve">La </w:t>
      </w:r>
      <w:r w:rsidR="007D7C6A">
        <w:t xml:space="preserve">parte móvil de la </w:t>
      </w:r>
      <w:r>
        <w:t xml:space="preserve">aplicación </w:t>
      </w:r>
      <w:r w:rsidR="007D7C6A">
        <w:t xml:space="preserve">será </w:t>
      </w:r>
      <w:r w:rsidR="001C545D">
        <w:t>desar</w:t>
      </w:r>
      <w:r w:rsidR="007D7C6A">
        <w:t>rollada</w:t>
      </w:r>
      <w:r w:rsidR="001C545D">
        <w:t xml:space="preserve"> con tecnologías: JavaScript, Html y Hojas de estilo en cascada.</w:t>
      </w:r>
      <w:r w:rsidR="007D7C6A">
        <w:t xml:space="preserve"> </w:t>
      </w:r>
    </w:p>
    <w:p w:rsidR="00A24E1C" w:rsidRDefault="00A24E1C" w:rsidP="00243831">
      <w:pPr>
        <w:pStyle w:val="Textoindependiente"/>
        <w:numPr>
          <w:ilvl w:val="0"/>
          <w:numId w:val="11"/>
        </w:numPr>
        <w:jc w:val="both"/>
      </w:pPr>
      <w:r>
        <w:t>Para exponer los servicios que serán consumidos por el celular se utilizaran servicios Rest Full</w:t>
      </w:r>
      <w:r w:rsidR="008B4F88">
        <w:t>,</w:t>
      </w:r>
      <w:r w:rsidR="000167EE">
        <w:t xml:space="preserve"> </w:t>
      </w:r>
      <w:r w:rsidR="008B4F88">
        <w:t>debido a que trabajaremos con XML y HTTP</w:t>
      </w:r>
      <w:r>
        <w:t>.</w:t>
      </w:r>
    </w:p>
    <w:p w:rsidR="00872E35" w:rsidRDefault="00002A31" w:rsidP="00243831">
      <w:pPr>
        <w:pStyle w:val="Textoindependiente"/>
        <w:numPr>
          <w:ilvl w:val="0"/>
          <w:numId w:val="11"/>
        </w:numPr>
        <w:jc w:val="both"/>
      </w:pPr>
      <w:r>
        <w:t xml:space="preserve">Para el empaquetado de nuestra aplicación se utilizará el framework PhoneGap y la </w:t>
      </w:r>
      <w:r w:rsidR="001A3FA9">
        <w:t>librería</w:t>
      </w:r>
      <w:r>
        <w:t xml:space="preserve"> JavaScript Cordoba API.</w:t>
      </w:r>
    </w:p>
    <w:p w:rsidR="001148AE" w:rsidRDefault="001148AE" w:rsidP="001148AE">
      <w:pPr>
        <w:pStyle w:val="Textoindependiente"/>
        <w:jc w:val="both"/>
      </w:pPr>
    </w:p>
    <w:p w:rsidR="00F4383F" w:rsidRDefault="00F4383F" w:rsidP="00F4383F"/>
    <w:p w:rsidR="00EF172C" w:rsidRPr="00315A8E" w:rsidRDefault="00197D50" w:rsidP="000F01EB">
      <w:pPr>
        <w:pStyle w:val="Ttulo1"/>
      </w:pPr>
      <w:r w:rsidRPr="00B368E6">
        <w:t>Mecanismos de Arquitectura</w:t>
      </w:r>
    </w:p>
    <w:p w:rsidR="000B69F9" w:rsidRDefault="000B69F9" w:rsidP="00FD01A4">
      <w:pPr>
        <w:pStyle w:val="Ttulo2"/>
      </w:pPr>
      <w:r w:rsidRPr="00D24022">
        <w:t>Patrón Repository:</w:t>
      </w:r>
      <w:r w:rsidRPr="005D005A">
        <w:t xml:space="preserve"> </w:t>
      </w:r>
    </w:p>
    <w:p w:rsidR="00ED613C" w:rsidRDefault="00B502EB" w:rsidP="00FD01A4">
      <w:pPr>
        <w:pStyle w:val="Textoindependiente"/>
        <w:ind w:left="709"/>
        <w:jc w:val="both"/>
      </w:pPr>
      <w:r>
        <w:t xml:space="preserve">El propósito de </w:t>
      </w:r>
      <w:r w:rsidR="00ED613C">
        <w:t xml:space="preserve">utilizar </w:t>
      </w:r>
      <w:r>
        <w:t xml:space="preserve">este patrón </w:t>
      </w:r>
      <w:r w:rsidR="00ED613C">
        <w:t xml:space="preserve">será de separar la lógica que se encarga de recuperar los datos y </w:t>
      </w:r>
      <w:r w:rsidR="0055045B">
        <w:t xml:space="preserve">le </w:t>
      </w:r>
      <w:r w:rsidR="00ED613C">
        <w:t xml:space="preserve">asigna el modelo de entidad de la lógica de negocio que </w:t>
      </w:r>
      <w:r w:rsidR="0055045B">
        <w:t>actúa</w:t>
      </w:r>
      <w:r w:rsidR="00ED613C">
        <w:t xml:space="preserve"> sobre el modelo</w:t>
      </w:r>
      <w:r w:rsidR="0055045B">
        <w:t xml:space="preserve">, además de mediar </w:t>
      </w:r>
      <w:r w:rsidR="00ED613C">
        <w:t>.</w:t>
      </w:r>
      <w:r w:rsidR="0055045B">
        <w:t>entre la capa de origen de datos y las capas de negocio de la aplica</w:t>
      </w:r>
      <w:r w:rsidR="009E7A60">
        <w:t>c</w:t>
      </w:r>
      <w:r w:rsidR="0055045B">
        <w:t>i</w:t>
      </w:r>
      <w:r w:rsidR="009E7A60">
        <w:t>ó</w:t>
      </w:r>
      <w:r w:rsidR="0055045B">
        <w:t>n.</w:t>
      </w:r>
    </w:p>
    <w:p w:rsidR="009E7A60" w:rsidRDefault="009E7A60" w:rsidP="00FD01A4">
      <w:pPr>
        <w:pStyle w:val="Textoindependiente"/>
        <w:ind w:left="709"/>
        <w:jc w:val="both"/>
      </w:pPr>
      <w:r>
        <w:t>El patrón Repository trabaj</w:t>
      </w:r>
      <w:r w:rsidR="00B70024">
        <w:t>o</w:t>
      </w:r>
      <w:r>
        <w:t xml:space="preserve"> de la siguiente manera: el repositorio consulta el origen de datos para los datos, asigna los datos del origen de datos a una entidad comercial y persiste cambios en la entidad a una entidad comercial, y persiste cambios en entidad a Lafuente de datos.</w:t>
      </w:r>
    </w:p>
    <w:p w:rsidR="00961DC4" w:rsidRDefault="000374DB" w:rsidP="003C0280">
      <w:pPr>
        <w:pStyle w:val="Textoindependiente"/>
        <w:ind w:left="709"/>
        <w:jc w:val="both"/>
      </w:pPr>
      <w:r>
        <w:t xml:space="preserve">El patrón repositorio </w:t>
      </w:r>
      <w:r w:rsidR="00B70024">
        <w:t>cuenta c</w:t>
      </w:r>
      <w:r w:rsidR="003C0280">
        <w:t xml:space="preserve">on tres características </w:t>
      </w:r>
      <w:r w:rsidR="00B70024">
        <w:t>importantes, la cuales se detall</w:t>
      </w:r>
      <w:r w:rsidR="003C0280">
        <w:t>a</w:t>
      </w:r>
      <w:r w:rsidR="00961DC4">
        <w:t>n a continuación:</w:t>
      </w:r>
    </w:p>
    <w:p w:rsidR="003C0280" w:rsidRDefault="00B70024" w:rsidP="00243831">
      <w:pPr>
        <w:pStyle w:val="Textoindependiente"/>
        <w:numPr>
          <w:ilvl w:val="0"/>
          <w:numId w:val="4"/>
        </w:numPr>
        <w:ind w:left="1418"/>
        <w:jc w:val="both"/>
      </w:pPr>
      <w:r>
        <w:t xml:space="preserve"> </w:t>
      </w:r>
      <w:r w:rsidR="00D57730">
        <w:t xml:space="preserve">centraliza </w:t>
      </w:r>
      <w:r w:rsidR="00961DC4">
        <w:t xml:space="preserve">la </w:t>
      </w:r>
      <w:r w:rsidR="00D57730">
        <w:t>lógica de datos o lógica de acceso a un servicio web.</w:t>
      </w:r>
    </w:p>
    <w:p w:rsidR="00961DC4" w:rsidRDefault="00961DC4" w:rsidP="00243831">
      <w:pPr>
        <w:pStyle w:val="Textoindependiente"/>
        <w:numPr>
          <w:ilvl w:val="0"/>
          <w:numId w:val="4"/>
        </w:numPr>
        <w:ind w:left="1418"/>
        <w:jc w:val="both"/>
      </w:pPr>
      <w:r>
        <w:t>Proporciona un punto de sustitución para las pruebas unitarias.</w:t>
      </w:r>
    </w:p>
    <w:p w:rsidR="00961DC4" w:rsidRDefault="00961DC4" w:rsidP="00243831">
      <w:pPr>
        <w:pStyle w:val="Textoindependiente"/>
        <w:numPr>
          <w:ilvl w:val="0"/>
          <w:numId w:val="4"/>
        </w:numPr>
        <w:ind w:left="1418"/>
        <w:jc w:val="both"/>
      </w:pPr>
      <w:r>
        <w:t>Se proporciona una arquitectura flexible que se puede adaptar como el diseño general de una aplicación escalable.</w:t>
      </w:r>
    </w:p>
    <w:p w:rsidR="000B69F9" w:rsidRDefault="00D779F0" w:rsidP="00FD01A4">
      <w:pPr>
        <w:pStyle w:val="Textoindependiente"/>
        <w:ind w:left="709"/>
        <w:jc w:val="both"/>
      </w:pPr>
      <w:r>
        <w:t xml:space="preserve">El patrón repositorio se encargará de </w:t>
      </w:r>
      <w:r w:rsidR="000B69F9">
        <w:t xml:space="preserve">encapsular el conjunto de objetos que persisten en un almacén de datos y </w:t>
      </w:r>
      <w:r>
        <w:t xml:space="preserve">todas </w:t>
      </w:r>
      <w:r w:rsidR="000B69F9">
        <w:t>las operaciones que se realizan sobre ellos, proporcionando una visión más orientada a objetos de la capa de persistencia.</w:t>
      </w:r>
    </w:p>
    <w:p w:rsidR="00543AE4" w:rsidRDefault="00543AE4" w:rsidP="00FD01A4">
      <w:pPr>
        <w:pStyle w:val="Textoindependiente"/>
        <w:ind w:left="709"/>
        <w:jc w:val="both"/>
      </w:pPr>
    </w:p>
    <w:p w:rsidR="000B69F9" w:rsidRDefault="000B69F9" w:rsidP="00AE7E79">
      <w:pPr>
        <w:pStyle w:val="Textoindependiente"/>
        <w:ind w:left="426"/>
      </w:pPr>
      <w:r w:rsidRPr="00D24022">
        <w:rPr>
          <w:b/>
        </w:rPr>
        <w:t xml:space="preserve">Patrón </w:t>
      </w:r>
      <w:r>
        <w:rPr>
          <w:b/>
        </w:rPr>
        <w:t>Inyección de Dependencias</w:t>
      </w:r>
      <w:r w:rsidRPr="00D24022">
        <w:rPr>
          <w:b/>
        </w:rPr>
        <w:t>:</w:t>
      </w:r>
      <w:r w:rsidRPr="005D005A">
        <w:t xml:space="preserve"> </w:t>
      </w:r>
    </w:p>
    <w:p w:rsidR="000B69F9" w:rsidRPr="004B63EC" w:rsidRDefault="00315A8E" w:rsidP="00AE7E79">
      <w:pPr>
        <w:pStyle w:val="Textoindependiente"/>
        <w:ind w:left="709"/>
        <w:jc w:val="both"/>
        <w:rPr>
          <w:shd w:val="clear" w:color="auto" w:fill="FFFFFF"/>
        </w:rPr>
      </w:pPr>
      <w:r>
        <w:rPr>
          <w:rStyle w:val="nfasis"/>
          <w:i w:val="0"/>
          <w:shd w:val="clear" w:color="auto" w:fill="FFFFFF"/>
        </w:rPr>
        <w:t xml:space="preserve">Su creador </w:t>
      </w:r>
      <w:r w:rsidR="000B69F9" w:rsidRPr="004B63EC">
        <w:rPr>
          <w:rStyle w:val="nfasis"/>
          <w:i w:val="0"/>
          <w:shd w:val="clear" w:color="auto" w:fill="FFFFFF"/>
        </w:rPr>
        <w:t>Fowler</w:t>
      </w:r>
      <w:r w:rsidR="000B69F9" w:rsidRPr="004B63EC">
        <w:rPr>
          <w:rStyle w:val="apple-converted-space"/>
          <w:shd w:val="clear" w:color="auto" w:fill="FFFFFF"/>
        </w:rPr>
        <w:t> </w:t>
      </w:r>
      <w:r w:rsidR="000B69F9" w:rsidRPr="004B63EC">
        <w:rPr>
          <w:shd w:val="clear" w:color="auto" w:fill="FFFFFF"/>
        </w:rPr>
        <w:t>definió el concepto de forma informal denominándolo como el</w:t>
      </w:r>
      <w:r w:rsidR="000B69F9" w:rsidRPr="004B63EC">
        <w:rPr>
          <w:rStyle w:val="apple-converted-space"/>
          <w:shd w:val="clear" w:color="auto" w:fill="FFFFFF"/>
        </w:rPr>
        <w:t> </w:t>
      </w:r>
      <w:r w:rsidR="000B69F9" w:rsidRPr="004B63EC">
        <w:rPr>
          <w:rStyle w:val="nfasis"/>
          <w:i w:val="0"/>
          <w:shd w:val="clear" w:color="auto" w:fill="FFFFFF"/>
        </w:rPr>
        <w:t>Principio de Hollywood</w:t>
      </w:r>
      <w:r w:rsidR="000B69F9" w:rsidRPr="004B63EC">
        <w:rPr>
          <w:shd w:val="clear" w:color="auto" w:fill="FFFFFF"/>
        </w:rPr>
        <w:t>, en el que, tras una audición, se le decía al actor la famosa frase de</w:t>
      </w:r>
      <w:r w:rsidR="000B69F9" w:rsidRPr="004B63EC">
        <w:rPr>
          <w:rStyle w:val="apple-converted-space"/>
          <w:shd w:val="clear" w:color="auto" w:fill="FFFFFF"/>
        </w:rPr>
        <w:t> </w:t>
      </w:r>
      <w:r w:rsidR="000B69F9" w:rsidRPr="004B63EC">
        <w:rPr>
          <w:rStyle w:val="nfasis"/>
          <w:i w:val="0"/>
          <w:shd w:val="clear" w:color="auto" w:fill="FFFFFF"/>
        </w:rPr>
        <w:t>No nos llames, nosotros te llamaremos</w:t>
      </w:r>
      <w:r w:rsidR="000B69F9" w:rsidRPr="004B63EC">
        <w:rPr>
          <w:shd w:val="clear" w:color="auto" w:fill="FFFFFF"/>
        </w:rPr>
        <w:t>.</w:t>
      </w:r>
    </w:p>
    <w:p w:rsidR="000B69F9" w:rsidRDefault="000B69F9" w:rsidP="00AE7E79">
      <w:pPr>
        <w:widowControl/>
        <w:spacing w:line="270" w:lineRule="atLeast"/>
        <w:ind w:left="709"/>
        <w:jc w:val="both"/>
        <w:rPr>
          <w:lang w:eastAsia="es-PE"/>
        </w:rPr>
      </w:pPr>
      <w:r>
        <w:rPr>
          <w:lang w:eastAsia="es-PE"/>
        </w:rPr>
        <w:lastRenderedPageBreak/>
        <w:t xml:space="preserve">Este patrón se utilizará para </w:t>
      </w:r>
      <w:r w:rsidRPr="0028070A">
        <w:rPr>
          <w:lang w:eastAsia="es-PE"/>
        </w:rPr>
        <w:t>inyecta</w:t>
      </w:r>
      <w:r>
        <w:rPr>
          <w:lang w:eastAsia="es-PE"/>
        </w:rPr>
        <w:t xml:space="preserve">r comportamientos a componentes; dicho de otra manera con este patrón se </w:t>
      </w:r>
      <w:r w:rsidRPr="0028070A">
        <w:rPr>
          <w:lang w:eastAsia="es-PE"/>
        </w:rPr>
        <w:t>extraer</w:t>
      </w:r>
      <w:r>
        <w:rPr>
          <w:lang w:eastAsia="es-PE"/>
        </w:rPr>
        <w:t>á</w:t>
      </w:r>
      <w:r w:rsidRPr="0028070A">
        <w:rPr>
          <w:lang w:eastAsia="es-PE"/>
        </w:rPr>
        <w:t xml:space="preserve"> responsabilidades a un componente para delegarlas en otro, estableciendo un mecanismo a través del cual el nuevo componente pueda ser cambiado en tiempo de ejecución. </w:t>
      </w:r>
    </w:p>
    <w:p w:rsidR="000B69F9" w:rsidRDefault="000B69F9" w:rsidP="000B69F9">
      <w:pPr>
        <w:pStyle w:val="Textoindependiente"/>
        <w:ind w:left="0"/>
      </w:pPr>
    </w:p>
    <w:p w:rsidR="000B69F9" w:rsidRDefault="000B69F9" w:rsidP="00AE7E79">
      <w:pPr>
        <w:pStyle w:val="Textoindependiente"/>
        <w:ind w:left="426"/>
      </w:pPr>
      <w:r w:rsidRPr="00D24022">
        <w:rPr>
          <w:b/>
        </w:rPr>
        <w:t xml:space="preserve">Patrón </w:t>
      </w:r>
      <w:r>
        <w:rPr>
          <w:b/>
        </w:rPr>
        <w:t>Modelo Vista Vista-Modelo</w:t>
      </w:r>
      <w:r w:rsidRPr="00D24022">
        <w:rPr>
          <w:b/>
        </w:rPr>
        <w:t>:</w:t>
      </w:r>
      <w:r w:rsidRPr="005D005A">
        <w:t xml:space="preserve"> </w:t>
      </w:r>
    </w:p>
    <w:p w:rsidR="000B69F9" w:rsidRPr="00AC19EF" w:rsidRDefault="000B69F9" w:rsidP="00AE7E79">
      <w:pPr>
        <w:pStyle w:val="Textoindependiente"/>
        <w:ind w:left="709"/>
      </w:pPr>
      <w:r>
        <w:t>Este patrón nos  p</w:t>
      </w:r>
      <w:r w:rsidRPr="00AC19EF">
        <w:t>ermite la posibilidad de reutilizar, mantener y escalar código sin ningún problema</w:t>
      </w:r>
      <w:r>
        <w:t xml:space="preserve">, nos servirá para </w:t>
      </w:r>
      <w:r w:rsidRPr="00AC19EF">
        <w:t>reutiliza</w:t>
      </w:r>
      <w:r>
        <w:t xml:space="preserve">r el </w:t>
      </w:r>
      <w:r w:rsidRPr="00AC19EF">
        <w:t>código en cualquier otro proyecto</w:t>
      </w:r>
      <w:r>
        <w:t xml:space="preserve"> mediante la implementación de </w:t>
      </w:r>
      <w:r w:rsidRPr="00AC19EF">
        <w:t>bibliotecas de clases.</w:t>
      </w:r>
    </w:p>
    <w:p w:rsidR="000B69F9" w:rsidRPr="00AC19EF" w:rsidRDefault="000B69F9" w:rsidP="00AE7E79">
      <w:pPr>
        <w:pStyle w:val="Textoindependiente"/>
        <w:ind w:left="709"/>
      </w:pPr>
      <w:r>
        <w:t xml:space="preserve">Además podemos </w:t>
      </w:r>
      <w:r w:rsidRPr="00AC19EF">
        <w:t>realizar pruebas unitarias a módulos específicos de la aplicación: por ejemplo realizar una prueba unitaria al geo referencia.</w:t>
      </w:r>
    </w:p>
    <w:p w:rsidR="000B69F9" w:rsidRPr="00AC19EF" w:rsidRDefault="000B69F9" w:rsidP="00AE7E79">
      <w:pPr>
        <w:pStyle w:val="Textoindependiente"/>
        <w:ind w:left="709"/>
      </w:pPr>
      <w:r>
        <w:t xml:space="preserve">También podemos </w:t>
      </w:r>
      <w:r w:rsidRPr="00AC19EF">
        <w:t xml:space="preserve">separar  los roles entre </w:t>
      </w:r>
      <w:r>
        <w:t xml:space="preserve">el </w:t>
      </w:r>
      <w:r w:rsidRPr="00AC19EF">
        <w:t>diseñador y el desarrollador</w:t>
      </w:r>
      <w:r>
        <w:t xml:space="preserve">, además de separar las </w:t>
      </w:r>
      <w:r w:rsidRPr="00AC19EF">
        <w:t>capas: cada elemento está aislado uno del otro.</w:t>
      </w:r>
    </w:p>
    <w:p w:rsidR="000B69F9" w:rsidRDefault="000B69F9" w:rsidP="00AE7E79">
      <w:pPr>
        <w:pStyle w:val="Textoindependiente"/>
        <w:ind w:left="709"/>
      </w:pPr>
      <w:r w:rsidRPr="00AC19EF">
        <w:t>Los roles son estrictamente individuales: la vista puede ser trabajada de manera aislada del modelo-vista o del modelo</w:t>
      </w:r>
      <w:r>
        <w:t xml:space="preserve"> y el </w:t>
      </w:r>
      <w:r w:rsidRPr="00AC19EF">
        <w:t>modelo puede ser accesible desde cualquier página.</w:t>
      </w:r>
    </w:p>
    <w:p w:rsidR="000B69F9" w:rsidRPr="00AC19EF" w:rsidRDefault="000B69F9" w:rsidP="00AE7E79">
      <w:pPr>
        <w:pStyle w:val="Textoindependiente"/>
        <w:ind w:left="709"/>
      </w:pPr>
      <w:r>
        <w:t>Este patrón cuenta con tres partes que detallados a continuación:</w:t>
      </w:r>
    </w:p>
    <w:p w:rsidR="000B69F9" w:rsidRPr="00AC19EF" w:rsidRDefault="000B69F9" w:rsidP="000B69F9">
      <w:pPr>
        <w:pStyle w:val="Textoindependiente"/>
        <w:ind w:left="0"/>
      </w:pPr>
    </w:p>
    <w:p w:rsidR="000B69F9" w:rsidRDefault="000B69F9" w:rsidP="00243831">
      <w:pPr>
        <w:pStyle w:val="Textoindependiente"/>
        <w:numPr>
          <w:ilvl w:val="0"/>
          <w:numId w:val="3"/>
        </w:numPr>
        <w:jc w:val="both"/>
      </w:pPr>
      <w:r w:rsidRPr="00B50BCA">
        <w:t xml:space="preserve">Model: El modelo, dentro de MVVM es el encargado de representar el modelo del negocio, proveyendo de esta manera la base necesaria para la manipulación de los datos de la aplicación, además parte del modelo se lo puede usar </w:t>
      </w:r>
      <w:r>
        <w:t>con</w:t>
      </w:r>
      <w:r w:rsidRPr="00B50BCA">
        <w:t xml:space="preserve"> Entity Framework Code First o algún otro ORM. </w:t>
      </w:r>
    </w:p>
    <w:p w:rsidR="000B69F9" w:rsidRPr="00B50BCA" w:rsidRDefault="000B69F9" w:rsidP="00243831">
      <w:pPr>
        <w:pStyle w:val="Textoindependiente"/>
        <w:numPr>
          <w:ilvl w:val="0"/>
          <w:numId w:val="3"/>
        </w:numPr>
        <w:jc w:val="both"/>
      </w:pPr>
      <w:r w:rsidRPr="00B50BCA">
        <w:t>Vi</w:t>
      </w:r>
      <w:r>
        <w:t>sta</w:t>
      </w:r>
      <w:r w:rsidRPr="00B50BCA">
        <w:t>: </w:t>
      </w:r>
      <w:r>
        <w:t xml:space="preserve">esta parte </w:t>
      </w:r>
      <w:r w:rsidRPr="00B50BCA">
        <w:t>es la encargada de la parte visual de nuestra aplicación, no teniéndose que ocupar en ningún momento en el manejo de datos. En MVVM la vista tiene un rol activo, esto significa que en algún momento la vista recibirá o manejara algún evento (Clic en un botón, alguna tecla presionada, etc.) y tendrá que comunicarse con el modelo, para poder cumplir el requerimiento.</w:t>
      </w:r>
    </w:p>
    <w:p w:rsidR="000B69F9" w:rsidRPr="00B50BCA" w:rsidRDefault="000B69F9" w:rsidP="00243831">
      <w:pPr>
        <w:pStyle w:val="Textoindependiente"/>
        <w:numPr>
          <w:ilvl w:val="0"/>
          <w:numId w:val="3"/>
        </w:numPr>
        <w:jc w:val="both"/>
      </w:pPr>
      <w:r w:rsidRPr="00B50BCA">
        <w:t>Vi</w:t>
      </w:r>
      <w:r>
        <w:t>sta-Modelo:</w:t>
      </w:r>
      <w:r w:rsidRPr="00B50BCA">
        <w:t xml:space="preserve"> es</w:t>
      </w:r>
      <w:r>
        <w:t xml:space="preserve">ta parte se encargará </w:t>
      </w:r>
      <w:r w:rsidRPr="00B50BCA">
        <w:t>de ser la capa intermedia entre el modelo y la vista, procesando todas las peticiones que tenga la vista hacia el modelo, además de tener que ocuparse de manejar las reglas del negocio, la comunicación con aplicaciones externas o consumir datos desde alguna fuente (Bases de Dat</w:t>
      </w:r>
      <w:r w:rsidR="0090370D">
        <w:t>os, Web Services, Sensores, etc</w:t>
      </w:r>
      <w:r w:rsidRPr="00B50BCA">
        <w:t>).</w:t>
      </w:r>
    </w:p>
    <w:p w:rsidR="000B69F9" w:rsidRDefault="000B69F9" w:rsidP="000B69F9">
      <w:pPr>
        <w:pStyle w:val="Textoindependiente"/>
        <w:ind w:left="0"/>
      </w:pPr>
    </w:p>
    <w:p w:rsidR="000B69F9" w:rsidRDefault="000B69F9" w:rsidP="00AE7E79">
      <w:pPr>
        <w:pStyle w:val="Textoindependiente"/>
        <w:ind w:left="426"/>
      </w:pPr>
      <w:r w:rsidRPr="00D24022">
        <w:rPr>
          <w:b/>
        </w:rPr>
        <w:t xml:space="preserve">Patrón </w:t>
      </w:r>
      <w:r>
        <w:rPr>
          <w:b/>
        </w:rPr>
        <w:t>Observador</w:t>
      </w:r>
      <w:r w:rsidRPr="00D24022">
        <w:rPr>
          <w:b/>
        </w:rPr>
        <w:t>:</w:t>
      </w:r>
      <w:r w:rsidRPr="005D005A">
        <w:t xml:space="preserve"> </w:t>
      </w:r>
    </w:p>
    <w:p w:rsidR="000B69F9" w:rsidRPr="00C565F4" w:rsidRDefault="000B69F9" w:rsidP="00AE7E79">
      <w:pPr>
        <w:pStyle w:val="Textoindependiente"/>
        <w:ind w:left="709"/>
      </w:pPr>
      <w:r w:rsidRPr="00C565F4">
        <w:t>También se le conoce como el patrón de</w:t>
      </w:r>
      <w:r w:rsidRPr="002F6945">
        <w:t xml:space="preserve"> Publicación - Inscripción</w:t>
      </w:r>
      <w:r w:rsidRPr="00C565F4">
        <w:t>.</w:t>
      </w:r>
    </w:p>
    <w:p w:rsidR="000B69F9" w:rsidRPr="00C565F4" w:rsidRDefault="000B69F9" w:rsidP="00AE7E79">
      <w:pPr>
        <w:pStyle w:val="Textoindependiente"/>
        <w:ind w:left="709"/>
      </w:pPr>
      <w:r>
        <w:t xml:space="preserve">Este </w:t>
      </w:r>
      <w:r w:rsidRPr="00C565F4">
        <w:t>patrón</w:t>
      </w:r>
      <w:r w:rsidRPr="002F6945">
        <w:t> </w:t>
      </w:r>
      <w:r>
        <w:t>se</w:t>
      </w:r>
      <w:r w:rsidRPr="00C565F4">
        <w:t xml:space="preserve"> utiliza cuando </w:t>
      </w:r>
      <w:r>
        <w:t xml:space="preserve">un objeto </w:t>
      </w:r>
      <w:r w:rsidRPr="00C565F4">
        <w:t>quiere notificar a otros objetos de un evento. En principio, lo que sucede es que un Objeto (</w:t>
      </w:r>
      <w:r w:rsidRPr="002F6945">
        <w:t>llamémoslo Observador</w:t>
      </w:r>
      <w:r w:rsidRPr="00C565F4">
        <w:t>) se inscribe a otro Objeto (</w:t>
      </w:r>
      <w:r w:rsidRPr="002F6945">
        <w:t>llamémoslo Sujeto</w:t>
      </w:r>
      <w:r w:rsidRPr="00C565F4">
        <w:t>) y este le avisa cuando un evento es disparado (o cuando el estado del</w:t>
      </w:r>
      <w:r w:rsidRPr="002F6945">
        <w:t> Sujeto </w:t>
      </w:r>
      <w:r w:rsidRPr="00C565F4">
        <w:t>ha cambiado).</w:t>
      </w:r>
    </w:p>
    <w:p w:rsidR="000B69F9" w:rsidRPr="00C565F4" w:rsidRDefault="000B69F9" w:rsidP="00AE7E79">
      <w:pPr>
        <w:pStyle w:val="Textoindependiente"/>
        <w:ind w:left="709"/>
      </w:pPr>
      <w:r w:rsidRPr="00C565F4">
        <w:t>Se pueden inscribir varios</w:t>
      </w:r>
      <w:r w:rsidRPr="002F6945">
        <w:t> Observadores</w:t>
      </w:r>
      <w:r w:rsidRPr="00C565F4">
        <w:t>, en ese caso (generalmente) la notificación del cambio de estado va de acuerdo al orden en cómo se suscribieron los</w:t>
      </w:r>
      <w:r w:rsidRPr="002F6945">
        <w:t> Observadores</w:t>
      </w:r>
    </w:p>
    <w:p w:rsidR="000B69F9" w:rsidRDefault="000B69F9" w:rsidP="006015E2">
      <w:pPr>
        <w:pStyle w:val="Textoindependiente"/>
      </w:pPr>
    </w:p>
    <w:p w:rsidR="00571A43" w:rsidRPr="00454845" w:rsidRDefault="00571A43" w:rsidP="006015E2">
      <w:pPr>
        <w:pStyle w:val="Textoindependiente"/>
      </w:pPr>
    </w:p>
    <w:p w:rsidR="009E2BE7" w:rsidRDefault="00571A43" w:rsidP="001E6A30">
      <w:pPr>
        <w:pStyle w:val="Ttulo1"/>
      </w:pPr>
      <w:r>
        <w:t>Abstracciones Clave</w:t>
      </w:r>
    </w:p>
    <w:p w:rsidR="00C770F4" w:rsidRDefault="00C770F4" w:rsidP="00571A43">
      <w:pPr>
        <w:pStyle w:val="Textoindependiente"/>
        <w:ind w:left="0"/>
      </w:pPr>
    </w:p>
    <w:p w:rsidR="00D0574C" w:rsidRDefault="00D0574C" w:rsidP="00571A43">
      <w:pPr>
        <w:pStyle w:val="Textoindependiente"/>
        <w:ind w:left="0"/>
      </w:pPr>
      <w:r>
        <w:t xml:space="preserve">Entre los elementos más importantes </w:t>
      </w:r>
      <w:r w:rsidR="000D5466">
        <w:t xml:space="preserve">que </w:t>
      </w:r>
      <w:r w:rsidR="00701121">
        <w:t xml:space="preserve">influyen en la realización del </w:t>
      </w:r>
      <w:r>
        <w:t>sistema serán los siguientes:</w:t>
      </w:r>
    </w:p>
    <w:p w:rsidR="00D1048E" w:rsidRDefault="00D1048E" w:rsidP="00243831">
      <w:pPr>
        <w:pStyle w:val="Textoindependiente"/>
        <w:numPr>
          <w:ilvl w:val="0"/>
          <w:numId w:val="4"/>
        </w:numPr>
        <w:jc w:val="both"/>
      </w:pPr>
      <w:r>
        <w:t>Desempeño: en cada transacción que realice el usuario, no se debe perder la integridad de los datos  ya que esto podría tener impactos significativos en el sistema.</w:t>
      </w:r>
    </w:p>
    <w:p w:rsidR="00D1048E" w:rsidRDefault="00D1048E" w:rsidP="00243831">
      <w:pPr>
        <w:pStyle w:val="Textoindependiente"/>
        <w:numPr>
          <w:ilvl w:val="0"/>
          <w:numId w:val="4"/>
        </w:numPr>
        <w:jc w:val="both"/>
      </w:pPr>
      <w:r>
        <w:lastRenderedPageBreak/>
        <w:t>Tiempo de respuesta: el tiempo que el sistema tarde en responder a las interacciones con el usuario debe ser inmediata, tal es el caso que cada respuesta no debe  demorar más  de 10 segundos.</w:t>
      </w:r>
    </w:p>
    <w:p w:rsidR="00D1048E" w:rsidRDefault="00D1048E" w:rsidP="00243831">
      <w:pPr>
        <w:pStyle w:val="Textoindependiente"/>
        <w:numPr>
          <w:ilvl w:val="0"/>
          <w:numId w:val="4"/>
        </w:numPr>
        <w:jc w:val="both"/>
      </w:pPr>
      <w:r>
        <w:t>El sistema debe estar planificado para funcionar en cambio ambiente duro, tal es el caso que no se debe producir un problema muy conocido como es el congelamiento o cuelgue del sistema.</w:t>
      </w:r>
    </w:p>
    <w:p w:rsidR="00D1048E" w:rsidRDefault="00D1048E" w:rsidP="00243831">
      <w:pPr>
        <w:pStyle w:val="Textoindependiente"/>
        <w:numPr>
          <w:ilvl w:val="0"/>
          <w:numId w:val="4"/>
        </w:numPr>
        <w:jc w:val="both"/>
      </w:pPr>
      <w:r>
        <w:t>Seguridad: el sistema estará preparado para restringir el acceso a usuarios no autorizados además de restringir permisos a los usuarios registrados.</w:t>
      </w:r>
    </w:p>
    <w:p w:rsidR="00D1048E" w:rsidRDefault="00D1048E" w:rsidP="00243831">
      <w:pPr>
        <w:pStyle w:val="Textoindependiente"/>
        <w:numPr>
          <w:ilvl w:val="0"/>
          <w:numId w:val="4"/>
        </w:numPr>
        <w:jc w:val="both"/>
      </w:pPr>
      <w:r>
        <w:t>Mantenibilidad: esta característica será brindada gracias a la utilización de Arquitectura en Capas.</w:t>
      </w:r>
    </w:p>
    <w:p w:rsidR="00D1048E" w:rsidRDefault="00D1048E" w:rsidP="00243831">
      <w:pPr>
        <w:pStyle w:val="Textoindependiente"/>
        <w:numPr>
          <w:ilvl w:val="0"/>
          <w:numId w:val="4"/>
        </w:numPr>
        <w:jc w:val="both"/>
      </w:pPr>
      <w:r>
        <w:t xml:space="preserve">Costo: debido al bajo presupuesto con el que cuenta el Complejo Baños del Inca, se desarrollará en Visual Studio 2012 Express y </w:t>
      </w:r>
      <w:r w:rsidR="004C7B28">
        <w:t>SQL Server 2012</w:t>
      </w:r>
      <w:r>
        <w:t xml:space="preserve"> Express, por temas de licencia. </w:t>
      </w:r>
    </w:p>
    <w:p w:rsidR="0018227F" w:rsidRDefault="0027266F" w:rsidP="00243831">
      <w:pPr>
        <w:pStyle w:val="Textoindependiente"/>
        <w:numPr>
          <w:ilvl w:val="0"/>
          <w:numId w:val="4"/>
        </w:numPr>
        <w:jc w:val="both"/>
      </w:pPr>
      <w:r>
        <w:t>Utilización de dispositivos no conectados</w:t>
      </w:r>
      <w:r w:rsidR="00237490">
        <w:t xml:space="preserve"> para la consulta y reserva de bungalows.</w:t>
      </w:r>
    </w:p>
    <w:p w:rsidR="0018227F" w:rsidRDefault="004A66F0" w:rsidP="00243831">
      <w:pPr>
        <w:pStyle w:val="Textoindependiente"/>
        <w:numPr>
          <w:ilvl w:val="0"/>
          <w:numId w:val="4"/>
        </w:numPr>
        <w:jc w:val="both"/>
      </w:pPr>
      <w:r w:rsidRPr="0018227F">
        <w:rPr>
          <w:lang w:eastAsia="es-PE"/>
        </w:rPr>
        <w:t>Patrón Repository:</w:t>
      </w:r>
      <w:r w:rsidRPr="005D005A">
        <w:rPr>
          <w:lang w:eastAsia="es-PE"/>
        </w:rPr>
        <w:t xml:space="preserve"> </w:t>
      </w:r>
      <w:r w:rsidR="0047727B">
        <w:rPr>
          <w:lang w:eastAsia="es-PE"/>
        </w:rPr>
        <w:t>s</w:t>
      </w:r>
      <w:r w:rsidR="003A7A2C">
        <w:rPr>
          <w:lang w:eastAsia="es-PE"/>
        </w:rPr>
        <w:t xml:space="preserve">e utilizará como </w:t>
      </w:r>
      <w:r>
        <w:rPr>
          <w:lang w:eastAsia="es-PE"/>
        </w:rPr>
        <w:t>mediador entre el dominio de la aplicación y los datos que le dan persistencia. Con esto podemos decir que el usuario de este repositorio no necesitaría conocer la tecnología utilizada para acceder a los datos, sino que le bastaría con saber las operaciones que nos facilita este “mediador”, el repositorio.</w:t>
      </w:r>
    </w:p>
    <w:p w:rsidR="0018227F" w:rsidRDefault="004A66F0" w:rsidP="00243831">
      <w:pPr>
        <w:pStyle w:val="Textoindependiente"/>
        <w:numPr>
          <w:ilvl w:val="0"/>
          <w:numId w:val="4"/>
        </w:numPr>
        <w:jc w:val="both"/>
      </w:pPr>
      <w:r w:rsidRPr="0018227F">
        <w:rPr>
          <w:lang w:eastAsia="es-PE"/>
        </w:rPr>
        <w:t>Patrón Inyección de Dependencias:</w:t>
      </w:r>
      <w:r w:rsidR="00F820B9">
        <w:rPr>
          <w:lang w:eastAsia="es-PE"/>
        </w:rPr>
        <w:t xml:space="preserve"> n</w:t>
      </w:r>
      <w:r w:rsidR="00AD615A">
        <w:rPr>
          <w:lang w:eastAsia="es-PE"/>
        </w:rPr>
        <w:t xml:space="preserve">o servirá para </w:t>
      </w:r>
      <w:r w:rsidRPr="0028070A">
        <w:rPr>
          <w:lang w:eastAsia="es-PE"/>
        </w:rPr>
        <w:t>inyecta</w:t>
      </w:r>
      <w:r w:rsidR="00865ED4">
        <w:rPr>
          <w:lang w:eastAsia="es-PE"/>
        </w:rPr>
        <w:t xml:space="preserve">r comportamientos a componentes, esto quiere decir, </w:t>
      </w:r>
      <w:r w:rsidRPr="0028070A">
        <w:rPr>
          <w:lang w:eastAsia="es-PE"/>
        </w:rPr>
        <w:t xml:space="preserve">extraer responsabilidades a un componente para delegarlas en otro, estableciendo un mecanismo a través del cual el nuevo componente pueda ser cambiado en tiempo de ejecución. </w:t>
      </w:r>
    </w:p>
    <w:p w:rsidR="004A66F0" w:rsidRPr="00AC19EF" w:rsidRDefault="004A66F0" w:rsidP="00243831">
      <w:pPr>
        <w:pStyle w:val="Textoindependiente"/>
        <w:numPr>
          <w:ilvl w:val="0"/>
          <w:numId w:val="4"/>
        </w:numPr>
        <w:jc w:val="both"/>
      </w:pPr>
      <w:r w:rsidRPr="0018227F">
        <w:rPr>
          <w:lang w:eastAsia="es-PE"/>
        </w:rPr>
        <w:t>Patrón Modelo Vista Vista-Modelo:</w:t>
      </w:r>
      <w:r w:rsidR="00F820B9">
        <w:rPr>
          <w:lang w:eastAsia="es-PE"/>
        </w:rPr>
        <w:t xml:space="preserve"> e</w:t>
      </w:r>
      <w:r w:rsidR="00787F6D">
        <w:rPr>
          <w:lang w:eastAsia="es-PE"/>
        </w:rPr>
        <w:t xml:space="preserve">ste </w:t>
      </w:r>
      <w:r w:rsidRPr="00AC19EF">
        <w:rPr>
          <w:lang w:eastAsia="es-PE"/>
        </w:rPr>
        <w:t>patrón</w:t>
      </w:r>
      <w:r w:rsidR="00787F6D">
        <w:rPr>
          <w:lang w:eastAsia="es-PE"/>
        </w:rPr>
        <w:t xml:space="preserve"> nos permite </w:t>
      </w:r>
      <w:r w:rsidRPr="00AC19EF">
        <w:rPr>
          <w:lang w:eastAsia="es-PE"/>
        </w:rPr>
        <w:t>la posibilidad de reutilizar, mantener y escalar código sin ningún problema</w:t>
      </w:r>
      <w:r w:rsidR="00787F6D">
        <w:rPr>
          <w:lang w:eastAsia="es-PE"/>
        </w:rPr>
        <w:t xml:space="preserve">, </w:t>
      </w:r>
      <w:r w:rsidRPr="00AC19EF">
        <w:rPr>
          <w:lang w:eastAsia="es-PE"/>
        </w:rPr>
        <w:t>realizar pruebas unitarias a módulos específicos de la aplicación: por ejemplo realizar una prueba unitaria al geo referencia</w:t>
      </w:r>
      <w:r w:rsidR="00787F6D">
        <w:rPr>
          <w:lang w:eastAsia="es-PE"/>
        </w:rPr>
        <w:t>; y p</w:t>
      </w:r>
      <w:r w:rsidRPr="00AC19EF">
        <w:rPr>
          <w:lang w:eastAsia="es-PE"/>
        </w:rPr>
        <w:t>oder separar  los roles entre un diseñador y el desarrollador.</w:t>
      </w:r>
    </w:p>
    <w:p w:rsidR="00FB1BE6" w:rsidRDefault="00FB1BE6" w:rsidP="00571A43">
      <w:pPr>
        <w:pStyle w:val="Textoindependiente"/>
        <w:ind w:left="0"/>
      </w:pPr>
    </w:p>
    <w:p w:rsidR="00E4781B" w:rsidRPr="00CC420F" w:rsidRDefault="00E4781B" w:rsidP="00571A43">
      <w:pPr>
        <w:pStyle w:val="Textoindependiente"/>
        <w:ind w:left="0"/>
      </w:pPr>
    </w:p>
    <w:p w:rsidR="008C2B65" w:rsidRDefault="00FB1BE6" w:rsidP="001E6A30">
      <w:pPr>
        <w:pStyle w:val="Ttulo1"/>
      </w:pPr>
      <w:r>
        <w:t xml:space="preserve">Capas o Marco Arquitectónico </w:t>
      </w:r>
    </w:p>
    <w:p w:rsidR="0038534B" w:rsidRDefault="0038534B" w:rsidP="00820C17">
      <w:pPr>
        <w:pStyle w:val="Textoindependiente"/>
        <w:ind w:left="0"/>
        <w:rPr>
          <w:b/>
          <w:u w:val="single"/>
        </w:rPr>
      </w:pPr>
    </w:p>
    <w:p w:rsidR="0097491F" w:rsidRDefault="0097491F" w:rsidP="0097491F">
      <w:pPr>
        <w:pStyle w:val="Textoindependiente"/>
        <w:ind w:left="0"/>
        <w:jc w:val="both"/>
      </w:pPr>
      <w:r>
        <w:t>Se decidió utilizar este marco arquitectónico para ayudar a reducir el impacto ante algún cambio tecnológico y además permite el mantenimiento del producto a largo plazo.</w:t>
      </w:r>
    </w:p>
    <w:p w:rsidR="00B0648F" w:rsidRDefault="00B0648F" w:rsidP="00820C17">
      <w:pPr>
        <w:pStyle w:val="Textoindependiente"/>
        <w:ind w:left="0"/>
        <w:rPr>
          <w:b/>
          <w:u w:val="single"/>
        </w:rPr>
      </w:pPr>
    </w:p>
    <w:p w:rsidR="00856599" w:rsidRDefault="004A3908" w:rsidP="004A3908">
      <w:pPr>
        <w:pStyle w:val="Textoindependiente"/>
        <w:ind w:left="0"/>
        <w:jc w:val="both"/>
      </w:pPr>
      <w:r w:rsidRPr="00B0648F">
        <w:rPr>
          <w:b/>
        </w:rPr>
        <w:t>Arquitectura  en capas</w:t>
      </w:r>
    </w:p>
    <w:p w:rsidR="004A3908" w:rsidRDefault="004A3908" w:rsidP="004A3908">
      <w:pPr>
        <w:pStyle w:val="Textoindependiente"/>
        <w:ind w:left="0"/>
        <w:jc w:val="both"/>
      </w:pPr>
    </w:p>
    <w:p w:rsidR="004A3908" w:rsidRPr="005379B4" w:rsidRDefault="004A3908" w:rsidP="004A3908">
      <w:pPr>
        <w:pStyle w:val="Textoindependiente"/>
        <w:ind w:left="0"/>
        <w:jc w:val="both"/>
      </w:pPr>
      <w:r w:rsidRPr="005379B4">
        <w:t>Hoy en día es común trabajar en una aplicación en la cual su arquitectura está dividida en capas.</w:t>
      </w:r>
      <w:r w:rsidRPr="005379B4">
        <w:br/>
        <w:t>Por ejemplo, en una clásica aplicación Web están los típicos proyectos de “Presentación”, “</w:t>
      </w:r>
      <w:r>
        <w:t xml:space="preserve">Lógica de </w:t>
      </w:r>
      <w:r w:rsidRPr="005379B4">
        <w:t>Negocio” y “</w:t>
      </w:r>
      <w:r>
        <w:t>Persistencia</w:t>
      </w:r>
      <w:r w:rsidRPr="005379B4">
        <w:t>”, los que vendrían a ser capas Lógicas.</w:t>
      </w:r>
    </w:p>
    <w:p w:rsidR="004A3908" w:rsidRDefault="004A3908" w:rsidP="004A3908">
      <w:pPr>
        <w:pStyle w:val="Textoindependiente"/>
        <w:ind w:left="0"/>
        <w:jc w:val="both"/>
      </w:pPr>
      <w:r>
        <w:t>El objetivo de hacer una separación de capas es que cada una de esta cumpla un rol específico y tenga responsabilidades bien definidas.</w:t>
      </w:r>
    </w:p>
    <w:p w:rsidR="004A3908" w:rsidRDefault="004A3908" w:rsidP="004A3908">
      <w:pPr>
        <w:pStyle w:val="Textoindependiente"/>
        <w:ind w:left="0"/>
        <w:jc w:val="both"/>
      </w:pPr>
      <w:r w:rsidRPr="0013778D">
        <w:rPr>
          <w:b/>
        </w:rPr>
        <w:t>Capa de Presentación:</w:t>
      </w:r>
      <w:r>
        <w:t xml:space="preserve"> esta capa trata de los aspectos gráficos de la presentación, la cual será la encargada de interactuar con el usuario.</w:t>
      </w:r>
    </w:p>
    <w:p w:rsidR="004A3908" w:rsidRDefault="004A3908" w:rsidP="004A3908">
      <w:pPr>
        <w:pStyle w:val="Textoindependiente"/>
        <w:ind w:left="0"/>
        <w:jc w:val="both"/>
      </w:pPr>
      <w:r w:rsidRPr="0013778D">
        <w:rPr>
          <w:b/>
        </w:rPr>
        <w:t>Capa de Lógica de Negocio:</w:t>
      </w:r>
      <w:r>
        <w:t xml:space="preserve"> esta capa debe ocuparse de todo lo relacionado a la lógica del negocio de la aplicación y mas no a la presentación o persistencia de datos del usuario.</w:t>
      </w:r>
    </w:p>
    <w:p w:rsidR="004A3908" w:rsidRDefault="004A3908" w:rsidP="004A3908">
      <w:pPr>
        <w:pStyle w:val="Textoindependiente"/>
        <w:ind w:left="0"/>
        <w:jc w:val="both"/>
      </w:pPr>
      <w:r w:rsidRPr="0013778D">
        <w:rPr>
          <w:b/>
        </w:rPr>
        <w:t>Capa de Persistencia de Datos:</w:t>
      </w:r>
      <w:r>
        <w:t xml:space="preserve"> Esta capa se encarga de obtener y persistir los datos.</w:t>
      </w:r>
    </w:p>
    <w:p w:rsidR="00635796" w:rsidRDefault="004A3908" w:rsidP="004A3908">
      <w:pPr>
        <w:pStyle w:val="Textoindependiente"/>
        <w:ind w:left="0"/>
        <w:jc w:val="both"/>
      </w:pPr>
      <w:r w:rsidRPr="000A30D0">
        <w:t>De esta forma podemos lograr encapsular funcionalidades y permitir la reusabilidad de código.</w:t>
      </w:r>
    </w:p>
    <w:p w:rsidR="004A3908" w:rsidRDefault="004A3908" w:rsidP="004A3908">
      <w:pPr>
        <w:pStyle w:val="Textoindependiente"/>
        <w:ind w:left="0"/>
        <w:jc w:val="both"/>
      </w:pPr>
    </w:p>
    <w:p w:rsidR="009F31DF" w:rsidRDefault="009F31DF" w:rsidP="00820C17">
      <w:pPr>
        <w:pStyle w:val="Textoindependiente"/>
        <w:ind w:left="0"/>
        <w:rPr>
          <w:b/>
          <w:u w:val="single"/>
        </w:rPr>
      </w:pPr>
    </w:p>
    <w:p w:rsidR="0038534B" w:rsidRPr="009F7CCB" w:rsidRDefault="0038534B" w:rsidP="00820C17">
      <w:pPr>
        <w:pStyle w:val="Textoindependiente"/>
        <w:ind w:left="0"/>
        <w:rPr>
          <w:b/>
          <w:u w:val="single"/>
        </w:rPr>
      </w:pPr>
    </w:p>
    <w:p w:rsidR="0038534B" w:rsidRPr="009F7CCB" w:rsidRDefault="0038534B" w:rsidP="00820C17">
      <w:pPr>
        <w:pStyle w:val="Textoindependiente"/>
        <w:ind w:left="0"/>
        <w:rPr>
          <w:b/>
          <w:u w:val="single"/>
        </w:rPr>
      </w:pPr>
    </w:p>
    <w:p w:rsidR="0051559C" w:rsidRDefault="00EB4C20" w:rsidP="004C7B28">
      <w:pPr>
        <w:pStyle w:val="Ttulo1"/>
      </w:pPr>
      <w:r>
        <w:t xml:space="preserve">Vistas de Arquitectura </w:t>
      </w:r>
      <w:bookmarkStart w:id="2" w:name="_GoBack"/>
      <w:bookmarkEnd w:id="2"/>
    </w:p>
    <w:p w:rsidR="0051559C" w:rsidRPr="0051559C" w:rsidRDefault="0051559C" w:rsidP="0051559C">
      <w:pPr>
        <w:ind w:left="720"/>
      </w:pPr>
    </w:p>
    <w:p w:rsidR="00B0160B" w:rsidRDefault="00607447" w:rsidP="00243831">
      <w:pPr>
        <w:numPr>
          <w:ilvl w:val="0"/>
          <w:numId w:val="2"/>
        </w:numPr>
      </w:pPr>
      <w:r>
        <w:rPr>
          <w:b/>
        </w:rPr>
        <w:t>Despliegue</w:t>
      </w:r>
    </w:p>
    <w:p w:rsidR="0051559C" w:rsidRDefault="00DF111E" w:rsidP="0051559C">
      <w:pPr>
        <w:ind w:left="720"/>
      </w:pPr>
      <w:r>
        <w:rPr>
          <w:noProof/>
          <w:lang w:eastAsia="es-PE"/>
        </w:rPr>
        <w:drawing>
          <wp:inline distT="0" distB="0" distL="0" distR="0" wp14:anchorId="4E4F9018" wp14:editId="5D57B97D">
            <wp:extent cx="5612130" cy="3526790"/>
            <wp:effectExtent l="76200" t="76200" r="140970" b="130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526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548B" w:rsidRPr="008954D6" w:rsidRDefault="00BD548B" w:rsidP="00B46591">
      <w:pPr>
        <w:tabs>
          <w:tab w:val="left" w:pos="1222"/>
        </w:tabs>
        <w:rPr>
          <w:b/>
        </w:rPr>
      </w:pPr>
    </w:p>
    <w:sectPr w:rsidR="00BD548B" w:rsidRPr="008954D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03F" w:rsidRDefault="00C4003F">
      <w:r>
        <w:separator/>
      </w:r>
    </w:p>
  </w:endnote>
  <w:endnote w:type="continuationSeparator" w:id="0">
    <w:p w:rsidR="00C4003F" w:rsidRDefault="00C4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865D8">
      <w:tc>
        <w:tcPr>
          <w:tcW w:w="3162" w:type="dxa"/>
          <w:tcBorders>
            <w:top w:val="nil"/>
            <w:left w:val="nil"/>
            <w:bottom w:val="nil"/>
            <w:right w:val="nil"/>
          </w:tcBorders>
        </w:tcPr>
        <w:p w:rsidR="00C865D8" w:rsidRDefault="00C865D8">
          <w:pPr>
            <w:ind w:right="360"/>
          </w:pPr>
          <w:r>
            <w:t>Confidential</w:t>
          </w:r>
        </w:p>
      </w:tc>
      <w:tc>
        <w:tcPr>
          <w:tcW w:w="3162" w:type="dxa"/>
          <w:tcBorders>
            <w:top w:val="nil"/>
            <w:left w:val="nil"/>
            <w:bottom w:val="nil"/>
            <w:right w:val="nil"/>
          </w:tcBorders>
        </w:tcPr>
        <w:p w:rsidR="00C865D8" w:rsidRDefault="00C865D8" w:rsidP="003566DB">
          <w:pPr>
            <w:jc w:val="center"/>
          </w:pPr>
          <w:r>
            <w:sym w:font="Symbol" w:char="F0D3"/>
          </w:r>
          <w:r w:rsidR="00C4003F">
            <w:fldChar w:fldCharType="begin"/>
          </w:r>
          <w:r w:rsidR="00C4003F">
            <w:instrText xml:space="preserve"> DOCPROPERTY "Company"  \* MERGEFORMAT </w:instrText>
          </w:r>
          <w:r w:rsidR="00C4003F">
            <w:fldChar w:fldCharType="separate"/>
          </w:r>
          <w:r>
            <w:t>&lt;SICBI&gt;</w:t>
          </w:r>
          <w:r w:rsidR="00C4003F">
            <w:fldChar w:fldCharType="end"/>
          </w:r>
          <w:r>
            <w:t xml:space="preserve">, </w:t>
          </w:r>
          <w:r>
            <w:fldChar w:fldCharType="begin"/>
          </w:r>
          <w:r>
            <w:instrText xml:space="preserve"> DATE \@ "yyyy" </w:instrText>
          </w:r>
          <w:r>
            <w:fldChar w:fldCharType="separate"/>
          </w:r>
          <w:r w:rsidR="004C7B28">
            <w:rPr>
              <w:noProof/>
            </w:rPr>
            <w:t>2015</w:t>
          </w:r>
          <w:r>
            <w:fldChar w:fldCharType="end"/>
          </w:r>
        </w:p>
      </w:tc>
      <w:tc>
        <w:tcPr>
          <w:tcW w:w="3162" w:type="dxa"/>
          <w:tcBorders>
            <w:top w:val="nil"/>
            <w:left w:val="nil"/>
            <w:bottom w:val="nil"/>
            <w:right w:val="nil"/>
          </w:tcBorders>
        </w:tcPr>
        <w:p w:rsidR="00C865D8" w:rsidRDefault="00C865D8">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C7B28">
            <w:rPr>
              <w:rStyle w:val="Nmerodepgina"/>
              <w:noProof/>
            </w:rPr>
            <w:t>6</w:t>
          </w:r>
          <w:r>
            <w:rPr>
              <w:rStyle w:val="Nmerodepgina"/>
            </w:rPr>
            <w:fldChar w:fldCharType="end"/>
          </w:r>
        </w:p>
      </w:tc>
    </w:tr>
  </w:tbl>
  <w:p w:rsidR="00C865D8" w:rsidRDefault="00C865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03F" w:rsidRDefault="00C4003F">
      <w:r>
        <w:separator/>
      </w:r>
    </w:p>
  </w:footnote>
  <w:footnote w:type="continuationSeparator" w:id="0">
    <w:p w:rsidR="00C4003F" w:rsidRDefault="00C40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865D8">
      <w:tc>
        <w:tcPr>
          <w:tcW w:w="6379" w:type="dxa"/>
        </w:tcPr>
        <w:p w:rsidR="00C865D8" w:rsidRDefault="00C865D8" w:rsidP="003566DB">
          <w:r>
            <w:rPr>
              <w:b/>
            </w:rPr>
            <w:fldChar w:fldCharType="begin"/>
          </w:r>
          <w:r>
            <w:rPr>
              <w:b/>
            </w:rPr>
            <w:instrText xml:space="preserve"> SUBJECT  \* MERGEFORMAT </w:instrText>
          </w:r>
          <w:r>
            <w:rPr>
              <w:b/>
            </w:rPr>
            <w:fldChar w:fldCharType="separate"/>
          </w:r>
          <w:r w:rsidRPr="00EF64C6">
            <w:t>&lt;</w:t>
          </w:r>
          <w:r>
            <w:t>SICBI</w:t>
          </w:r>
          <w:r w:rsidRPr="00EF64C6">
            <w:t xml:space="preserve"> &gt;</w:t>
          </w:r>
          <w:r>
            <w:rPr>
              <w:b/>
            </w:rPr>
            <w:fldChar w:fldCharType="end"/>
          </w:r>
        </w:p>
      </w:tc>
      <w:tc>
        <w:tcPr>
          <w:tcW w:w="3179" w:type="dxa"/>
        </w:tcPr>
        <w:p w:rsidR="00C865D8" w:rsidRDefault="00C865D8">
          <w:pPr>
            <w:tabs>
              <w:tab w:val="left" w:pos="1135"/>
            </w:tabs>
            <w:spacing w:before="40"/>
            <w:ind w:right="68"/>
          </w:pPr>
          <w:r>
            <w:t xml:space="preserve"> </w:t>
          </w:r>
        </w:p>
      </w:tc>
    </w:tr>
    <w:tr w:rsidR="00C865D8">
      <w:tc>
        <w:tcPr>
          <w:tcW w:w="6379" w:type="dxa"/>
        </w:tcPr>
        <w:p w:rsidR="00C865D8" w:rsidRDefault="00C865D8">
          <w:r>
            <w:t>Architecture Notebook</w:t>
          </w:r>
        </w:p>
      </w:tc>
      <w:tc>
        <w:tcPr>
          <w:tcW w:w="3179" w:type="dxa"/>
        </w:tcPr>
        <w:p w:rsidR="00C865D8" w:rsidRDefault="00C865D8" w:rsidP="003566DB">
          <w:r>
            <w:t xml:space="preserve">  Date:  &lt;13/06/14&gt;</w:t>
          </w:r>
        </w:p>
      </w:tc>
    </w:tr>
  </w:tbl>
  <w:p w:rsidR="00C865D8" w:rsidRDefault="00C865D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680513"/>
    <w:multiLevelType w:val="hybridMultilevel"/>
    <w:tmpl w:val="D98EA80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53611F"/>
    <w:multiLevelType w:val="hybridMultilevel"/>
    <w:tmpl w:val="5C1CFD76"/>
    <w:lvl w:ilvl="0" w:tplc="280A000B">
      <w:start w:val="1"/>
      <w:numFmt w:val="bullet"/>
      <w:lvlText w:val=""/>
      <w:lvlJc w:val="left"/>
      <w:pPr>
        <w:ind w:left="744" w:hanging="360"/>
      </w:pPr>
      <w:rPr>
        <w:rFonts w:ascii="Wingdings" w:hAnsi="Wingdings" w:hint="default"/>
      </w:rPr>
    </w:lvl>
    <w:lvl w:ilvl="1" w:tplc="280A0003" w:tentative="1">
      <w:start w:val="1"/>
      <w:numFmt w:val="bullet"/>
      <w:lvlText w:val="o"/>
      <w:lvlJc w:val="left"/>
      <w:pPr>
        <w:ind w:left="1464" w:hanging="360"/>
      </w:pPr>
      <w:rPr>
        <w:rFonts w:ascii="Courier New" w:hAnsi="Courier New" w:cs="Courier New" w:hint="default"/>
      </w:rPr>
    </w:lvl>
    <w:lvl w:ilvl="2" w:tplc="280A0005" w:tentative="1">
      <w:start w:val="1"/>
      <w:numFmt w:val="bullet"/>
      <w:lvlText w:val=""/>
      <w:lvlJc w:val="left"/>
      <w:pPr>
        <w:ind w:left="2184" w:hanging="360"/>
      </w:pPr>
      <w:rPr>
        <w:rFonts w:ascii="Wingdings" w:hAnsi="Wingdings" w:hint="default"/>
      </w:rPr>
    </w:lvl>
    <w:lvl w:ilvl="3" w:tplc="280A0001" w:tentative="1">
      <w:start w:val="1"/>
      <w:numFmt w:val="bullet"/>
      <w:lvlText w:val=""/>
      <w:lvlJc w:val="left"/>
      <w:pPr>
        <w:ind w:left="2904" w:hanging="360"/>
      </w:pPr>
      <w:rPr>
        <w:rFonts w:ascii="Symbol" w:hAnsi="Symbol" w:hint="default"/>
      </w:rPr>
    </w:lvl>
    <w:lvl w:ilvl="4" w:tplc="280A0003" w:tentative="1">
      <w:start w:val="1"/>
      <w:numFmt w:val="bullet"/>
      <w:lvlText w:val="o"/>
      <w:lvlJc w:val="left"/>
      <w:pPr>
        <w:ind w:left="3624" w:hanging="360"/>
      </w:pPr>
      <w:rPr>
        <w:rFonts w:ascii="Courier New" w:hAnsi="Courier New" w:cs="Courier New" w:hint="default"/>
      </w:rPr>
    </w:lvl>
    <w:lvl w:ilvl="5" w:tplc="280A0005" w:tentative="1">
      <w:start w:val="1"/>
      <w:numFmt w:val="bullet"/>
      <w:lvlText w:val=""/>
      <w:lvlJc w:val="left"/>
      <w:pPr>
        <w:ind w:left="4344" w:hanging="360"/>
      </w:pPr>
      <w:rPr>
        <w:rFonts w:ascii="Wingdings" w:hAnsi="Wingdings" w:hint="default"/>
      </w:rPr>
    </w:lvl>
    <w:lvl w:ilvl="6" w:tplc="280A0001" w:tentative="1">
      <w:start w:val="1"/>
      <w:numFmt w:val="bullet"/>
      <w:lvlText w:val=""/>
      <w:lvlJc w:val="left"/>
      <w:pPr>
        <w:ind w:left="5064" w:hanging="360"/>
      </w:pPr>
      <w:rPr>
        <w:rFonts w:ascii="Symbol" w:hAnsi="Symbol" w:hint="default"/>
      </w:rPr>
    </w:lvl>
    <w:lvl w:ilvl="7" w:tplc="280A0003" w:tentative="1">
      <w:start w:val="1"/>
      <w:numFmt w:val="bullet"/>
      <w:lvlText w:val="o"/>
      <w:lvlJc w:val="left"/>
      <w:pPr>
        <w:ind w:left="5784" w:hanging="360"/>
      </w:pPr>
      <w:rPr>
        <w:rFonts w:ascii="Courier New" w:hAnsi="Courier New" w:cs="Courier New" w:hint="default"/>
      </w:rPr>
    </w:lvl>
    <w:lvl w:ilvl="8" w:tplc="280A0005" w:tentative="1">
      <w:start w:val="1"/>
      <w:numFmt w:val="bullet"/>
      <w:lvlText w:val=""/>
      <w:lvlJc w:val="left"/>
      <w:pPr>
        <w:ind w:left="6504" w:hanging="360"/>
      </w:pPr>
      <w:rPr>
        <w:rFonts w:ascii="Wingdings" w:hAnsi="Wingdings" w:hint="default"/>
      </w:rPr>
    </w:lvl>
  </w:abstractNum>
  <w:abstractNum w:abstractNumId="3">
    <w:nsid w:val="188134DF"/>
    <w:multiLevelType w:val="hybridMultilevel"/>
    <w:tmpl w:val="085C2F5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21CE16EF"/>
    <w:multiLevelType w:val="hybridMultilevel"/>
    <w:tmpl w:val="E5BC116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25B2631E"/>
    <w:multiLevelType w:val="hybridMultilevel"/>
    <w:tmpl w:val="F412DE2A"/>
    <w:lvl w:ilvl="0" w:tplc="492452CC">
      <w:numFmt w:val="bullet"/>
      <w:lvlText w:val="-"/>
      <w:lvlJc w:val="left"/>
      <w:pPr>
        <w:ind w:left="1069" w:hanging="360"/>
      </w:pPr>
      <w:rPr>
        <w:rFonts w:ascii="Times New Roman" w:eastAsia="Times New Roman" w:hAnsi="Times New Roman" w:cs="Times New Roman"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6">
    <w:nsid w:val="361330FF"/>
    <w:multiLevelType w:val="hybridMultilevel"/>
    <w:tmpl w:val="E500D4F2"/>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C3870F8"/>
    <w:multiLevelType w:val="hybridMultilevel"/>
    <w:tmpl w:val="42B20EA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54852B20"/>
    <w:multiLevelType w:val="hybridMultilevel"/>
    <w:tmpl w:val="9C82D2F8"/>
    <w:lvl w:ilvl="0" w:tplc="FACE677C">
      <w:numFmt w:val="bullet"/>
      <w:lvlText w:val="-"/>
      <w:lvlJc w:val="left"/>
      <w:pPr>
        <w:ind w:left="720" w:hanging="360"/>
      </w:pPr>
      <w:rPr>
        <w:rFonts w:ascii="Times New Roman" w:eastAsia="Times New Roma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C91388E"/>
    <w:multiLevelType w:val="hybridMultilevel"/>
    <w:tmpl w:val="9790EE2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D6227B9"/>
    <w:multiLevelType w:val="hybridMultilevel"/>
    <w:tmpl w:val="1CFC5DE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EA9184C"/>
    <w:multiLevelType w:val="hybridMultilevel"/>
    <w:tmpl w:val="B888E720"/>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nsid w:val="717A1BBA"/>
    <w:multiLevelType w:val="hybridMultilevel"/>
    <w:tmpl w:val="CB96F396"/>
    <w:lvl w:ilvl="0" w:tplc="280A000B">
      <w:start w:val="1"/>
      <w:numFmt w:val="bullet"/>
      <w:lvlText w:val=""/>
      <w:lvlJc w:val="left"/>
      <w:pPr>
        <w:ind w:left="720" w:hanging="360"/>
      </w:pPr>
      <w:rPr>
        <w:rFonts w:ascii="Wingdings" w:hAnsi="Wingdings" w:hint="default"/>
      </w:rPr>
    </w:lvl>
    <w:lvl w:ilvl="1" w:tplc="5B789AD8">
      <w:numFmt w:val="bullet"/>
      <w:lvlText w:val=""/>
      <w:lvlJc w:val="left"/>
      <w:pPr>
        <w:ind w:left="1440" w:hanging="360"/>
      </w:pPr>
      <w:rPr>
        <w:rFonts w:ascii="Times New Roman" w:eastAsia="Times New Roman"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71FE757A"/>
    <w:multiLevelType w:val="hybridMultilevel"/>
    <w:tmpl w:val="AE3CBD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2"/>
  </w:num>
  <w:num w:numId="6">
    <w:abstractNumId w:val="1"/>
  </w:num>
  <w:num w:numId="7">
    <w:abstractNumId w:val="8"/>
  </w:num>
  <w:num w:numId="8">
    <w:abstractNumId w:val="10"/>
  </w:num>
  <w:num w:numId="9">
    <w:abstractNumId w:val="14"/>
  </w:num>
  <w:num w:numId="10">
    <w:abstractNumId w:val="11"/>
  </w:num>
  <w:num w:numId="11">
    <w:abstractNumId w:val="13"/>
  </w:num>
  <w:num w:numId="12">
    <w:abstractNumId w:val="6"/>
  </w:num>
  <w:num w:numId="13">
    <w:abstractNumId w:val="3"/>
  </w:num>
  <w:num w:numId="14">
    <w:abstractNumId w:val="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4C6"/>
    <w:rsid w:val="00002A31"/>
    <w:rsid w:val="00007416"/>
    <w:rsid w:val="00011C55"/>
    <w:rsid w:val="000167EE"/>
    <w:rsid w:val="00016F72"/>
    <w:rsid w:val="0002111F"/>
    <w:rsid w:val="00031E3F"/>
    <w:rsid w:val="000338E5"/>
    <w:rsid w:val="00035314"/>
    <w:rsid w:val="000374DB"/>
    <w:rsid w:val="00045A68"/>
    <w:rsid w:val="00047A5D"/>
    <w:rsid w:val="00047ED1"/>
    <w:rsid w:val="000555BD"/>
    <w:rsid w:val="00072D58"/>
    <w:rsid w:val="000757A4"/>
    <w:rsid w:val="000853A5"/>
    <w:rsid w:val="00086526"/>
    <w:rsid w:val="000918BE"/>
    <w:rsid w:val="00093D47"/>
    <w:rsid w:val="000A2BB6"/>
    <w:rsid w:val="000A30D0"/>
    <w:rsid w:val="000A7904"/>
    <w:rsid w:val="000A7D18"/>
    <w:rsid w:val="000B2606"/>
    <w:rsid w:val="000B286C"/>
    <w:rsid w:val="000B2E5F"/>
    <w:rsid w:val="000B5C3D"/>
    <w:rsid w:val="000B69F9"/>
    <w:rsid w:val="000C265F"/>
    <w:rsid w:val="000D0DDE"/>
    <w:rsid w:val="000D22C9"/>
    <w:rsid w:val="000D5466"/>
    <w:rsid w:val="000D75FE"/>
    <w:rsid w:val="000E1B45"/>
    <w:rsid w:val="000E346A"/>
    <w:rsid w:val="000E39AD"/>
    <w:rsid w:val="000F01EB"/>
    <w:rsid w:val="000F6699"/>
    <w:rsid w:val="00103929"/>
    <w:rsid w:val="001056BB"/>
    <w:rsid w:val="0011029E"/>
    <w:rsid w:val="00110482"/>
    <w:rsid w:val="0011069E"/>
    <w:rsid w:val="001148AE"/>
    <w:rsid w:val="00116C2C"/>
    <w:rsid w:val="00120A06"/>
    <w:rsid w:val="00121540"/>
    <w:rsid w:val="001229FF"/>
    <w:rsid w:val="00122FA2"/>
    <w:rsid w:val="00125FDD"/>
    <w:rsid w:val="00127053"/>
    <w:rsid w:val="00130130"/>
    <w:rsid w:val="001340FD"/>
    <w:rsid w:val="0013778D"/>
    <w:rsid w:val="00140806"/>
    <w:rsid w:val="00140B2E"/>
    <w:rsid w:val="00147F62"/>
    <w:rsid w:val="0015182E"/>
    <w:rsid w:val="00164FEC"/>
    <w:rsid w:val="0017108F"/>
    <w:rsid w:val="00171678"/>
    <w:rsid w:val="0017184A"/>
    <w:rsid w:val="00172DFB"/>
    <w:rsid w:val="00173AF4"/>
    <w:rsid w:val="00174F29"/>
    <w:rsid w:val="001753FC"/>
    <w:rsid w:val="0018227F"/>
    <w:rsid w:val="00192E94"/>
    <w:rsid w:val="00193B07"/>
    <w:rsid w:val="00195244"/>
    <w:rsid w:val="001961F0"/>
    <w:rsid w:val="00197D50"/>
    <w:rsid w:val="001A2AFB"/>
    <w:rsid w:val="001A3FA9"/>
    <w:rsid w:val="001A4693"/>
    <w:rsid w:val="001A5BF2"/>
    <w:rsid w:val="001C11F7"/>
    <w:rsid w:val="001C2500"/>
    <w:rsid w:val="001C3290"/>
    <w:rsid w:val="001C35BB"/>
    <w:rsid w:val="001C545D"/>
    <w:rsid w:val="001D21FA"/>
    <w:rsid w:val="001D7E83"/>
    <w:rsid w:val="001E3613"/>
    <w:rsid w:val="001E6A30"/>
    <w:rsid w:val="001E7544"/>
    <w:rsid w:val="001F38B0"/>
    <w:rsid w:val="001F66D1"/>
    <w:rsid w:val="002017BA"/>
    <w:rsid w:val="00203842"/>
    <w:rsid w:val="00205659"/>
    <w:rsid w:val="002158CF"/>
    <w:rsid w:val="00217EEE"/>
    <w:rsid w:val="00226E98"/>
    <w:rsid w:val="00227A40"/>
    <w:rsid w:val="002324FB"/>
    <w:rsid w:val="00237490"/>
    <w:rsid w:val="002429CF"/>
    <w:rsid w:val="002430EE"/>
    <w:rsid w:val="00243831"/>
    <w:rsid w:val="00244315"/>
    <w:rsid w:val="00250FEE"/>
    <w:rsid w:val="0025109B"/>
    <w:rsid w:val="00251220"/>
    <w:rsid w:val="002577F2"/>
    <w:rsid w:val="00257FEB"/>
    <w:rsid w:val="00261A1F"/>
    <w:rsid w:val="00262FA3"/>
    <w:rsid w:val="00270369"/>
    <w:rsid w:val="0027266F"/>
    <w:rsid w:val="00272EDD"/>
    <w:rsid w:val="00274E20"/>
    <w:rsid w:val="0028070A"/>
    <w:rsid w:val="00284536"/>
    <w:rsid w:val="00294E2C"/>
    <w:rsid w:val="00294F13"/>
    <w:rsid w:val="002964AE"/>
    <w:rsid w:val="00296E6E"/>
    <w:rsid w:val="00297DA5"/>
    <w:rsid w:val="002A6440"/>
    <w:rsid w:val="002A7625"/>
    <w:rsid w:val="002B042A"/>
    <w:rsid w:val="002B506B"/>
    <w:rsid w:val="002B651D"/>
    <w:rsid w:val="002B692D"/>
    <w:rsid w:val="002C1AB2"/>
    <w:rsid w:val="002C5D27"/>
    <w:rsid w:val="002D0973"/>
    <w:rsid w:val="002D2954"/>
    <w:rsid w:val="002D420D"/>
    <w:rsid w:val="002D63FB"/>
    <w:rsid w:val="002D7FF2"/>
    <w:rsid w:val="002E4469"/>
    <w:rsid w:val="002E53DD"/>
    <w:rsid w:val="002F2E80"/>
    <w:rsid w:val="002F43E4"/>
    <w:rsid w:val="002F6945"/>
    <w:rsid w:val="002F7847"/>
    <w:rsid w:val="002F7B60"/>
    <w:rsid w:val="00311A84"/>
    <w:rsid w:val="00314492"/>
    <w:rsid w:val="00315A8E"/>
    <w:rsid w:val="00316F59"/>
    <w:rsid w:val="00323577"/>
    <w:rsid w:val="00325DE0"/>
    <w:rsid w:val="003307CA"/>
    <w:rsid w:val="00330C8B"/>
    <w:rsid w:val="00331E61"/>
    <w:rsid w:val="003364B5"/>
    <w:rsid w:val="00337B9D"/>
    <w:rsid w:val="00341027"/>
    <w:rsid w:val="003417FA"/>
    <w:rsid w:val="00343E7B"/>
    <w:rsid w:val="00344068"/>
    <w:rsid w:val="003566DB"/>
    <w:rsid w:val="003572B6"/>
    <w:rsid w:val="00357BCF"/>
    <w:rsid w:val="0036301B"/>
    <w:rsid w:val="00376C82"/>
    <w:rsid w:val="00383922"/>
    <w:rsid w:val="0038534B"/>
    <w:rsid w:val="00385833"/>
    <w:rsid w:val="00385F86"/>
    <w:rsid w:val="0038624F"/>
    <w:rsid w:val="00387565"/>
    <w:rsid w:val="0039031E"/>
    <w:rsid w:val="00394B81"/>
    <w:rsid w:val="00394EDA"/>
    <w:rsid w:val="00396936"/>
    <w:rsid w:val="003A21EC"/>
    <w:rsid w:val="003A251E"/>
    <w:rsid w:val="003A333D"/>
    <w:rsid w:val="003A48D7"/>
    <w:rsid w:val="003A4DA3"/>
    <w:rsid w:val="003A7A2C"/>
    <w:rsid w:val="003B1A0B"/>
    <w:rsid w:val="003B30E7"/>
    <w:rsid w:val="003C0280"/>
    <w:rsid w:val="003C63B9"/>
    <w:rsid w:val="003D09D9"/>
    <w:rsid w:val="003D1627"/>
    <w:rsid w:val="003D2717"/>
    <w:rsid w:val="003D678E"/>
    <w:rsid w:val="003E07D4"/>
    <w:rsid w:val="003E2CE3"/>
    <w:rsid w:val="003F0ED2"/>
    <w:rsid w:val="003F6332"/>
    <w:rsid w:val="00402F6D"/>
    <w:rsid w:val="004046F4"/>
    <w:rsid w:val="004047AA"/>
    <w:rsid w:val="00407694"/>
    <w:rsid w:val="00430CBE"/>
    <w:rsid w:val="004330D6"/>
    <w:rsid w:val="0043437C"/>
    <w:rsid w:val="00437FA8"/>
    <w:rsid w:val="0044461D"/>
    <w:rsid w:val="004509B6"/>
    <w:rsid w:val="00454845"/>
    <w:rsid w:val="0046289B"/>
    <w:rsid w:val="004655EB"/>
    <w:rsid w:val="004708A9"/>
    <w:rsid w:val="00470EBF"/>
    <w:rsid w:val="004720BD"/>
    <w:rsid w:val="00473D1E"/>
    <w:rsid w:val="0047727B"/>
    <w:rsid w:val="00477CDD"/>
    <w:rsid w:val="00480189"/>
    <w:rsid w:val="00482A2F"/>
    <w:rsid w:val="00482F38"/>
    <w:rsid w:val="004854C4"/>
    <w:rsid w:val="004A2B0A"/>
    <w:rsid w:val="004A38A7"/>
    <w:rsid w:val="004A3908"/>
    <w:rsid w:val="004A57BC"/>
    <w:rsid w:val="004A66F0"/>
    <w:rsid w:val="004A745B"/>
    <w:rsid w:val="004B2B4A"/>
    <w:rsid w:val="004B4844"/>
    <w:rsid w:val="004B63EC"/>
    <w:rsid w:val="004C2415"/>
    <w:rsid w:val="004C766E"/>
    <w:rsid w:val="004C7B28"/>
    <w:rsid w:val="004D10B7"/>
    <w:rsid w:val="004D1603"/>
    <w:rsid w:val="004D6D13"/>
    <w:rsid w:val="004E0451"/>
    <w:rsid w:val="004E1C0E"/>
    <w:rsid w:val="004E364B"/>
    <w:rsid w:val="004F0C56"/>
    <w:rsid w:val="004F245A"/>
    <w:rsid w:val="00506412"/>
    <w:rsid w:val="00507EE9"/>
    <w:rsid w:val="00511B29"/>
    <w:rsid w:val="00514134"/>
    <w:rsid w:val="0051559C"/>
    <w:rsid w:val="00515DA9"/>
    <w:rsid w:val="00516450"/>
    <w:rsid w:val="00533045"/>
    <w:rsid w:val="00533146"/>
    <w:rsid w:val="005379B4"/>
    <w:rsid w:val="00543AE4"/>
    <w:rsid w:val="00545E68"/>
    <w:rsid w:val="0055045B"/>
    <w:rsid w:val="00550762"/>
    <w:rsid w:val="005559C2"/>
    <w:rsid w:val="00556BBE"/>
    <w:rsid w:val="0056113E"/>
    <w:rsid w:val="00571A43"/>
    <w:rsid w:val="005722B4"/>
    <w:rsid w:val="005770C2"/>
    <w:rsid w:val="0058125E"/>
    <w:rsid w:val="00581EC6"/>
    <w:rsid w:val="00582407"/>
    <w:rsid w:val="005844C9"/>
    <w:rsid w:val="005860D8"/>
    <w:rsid w:val="00586B9B"/>
    <w:rsid w:val="0059467A"/>
    <w:rsid w:val="005969DF"/>
    <w:rsid w:val="005A0F55"/>
    <w:rsid w:val="005A670B"/>
    <w:rsid w:val="005A7A45"/>
    <w:rsid w:val="005A7BA7"/>
    <w:rsid w:val="005B1FCF"/>
    <w:rsid w:val="005B40F0"/>
    <w:rsid w:val="005B678F"/>
    <w:rsid w:val="005D005A"/>
    <w:rsid w:val="005E1C0D"/>
    <w:rsid w:val="005E51CA"/>
    <w:rsid w:val="006015E2"/>
    <w:rsid w:val="00602638"/>
    <w:rsid w:val="00602FB4"/>
    <w:rsid w:val="00604FAA"/>
    <w:rsid w:val="006058A0"/>
    <w:rsid w:val="00605CF9"/>
    <w:rsid w:val="00606988"/>
    <w:rsid w:val="00607447"/>
    <w:rsid w:val="00610B3A"/>
    <w:rsid w:val="006127DF"/>
    <w:rsid w:val="00612A28"/>
    <w:rsid w:val="0061615A"/>
    <w:rsid w:val="00616FED"/>
    <w:rsid w:val="00621C7C"/>
    <w:rsid w:val="00622B8A"/>
    <w:rsid w:val="006243D7"/>
    <w:rsid w:val="0062513F"/>
    <w:rsid w:val="00625738"/>
    <w:rsid w:val="006259DD"/>
    <w:rsid w:val="00632559"/>
    <w:rsid w:val="00635796"/>
    <w:rsid w:val="00643504"/>
    <w:rsid w:val="00650B86"/>
    <w:rsid w:val="00656060"/>
    <w:rsid w:val="00662780"/>
    <w:rsid w:val="00672475"/>
    <w:rsid w:val="00672C17"/>
    <w:rsid w:val="00680468"/>
    <w:rsid w:val="0068269B"/>
    <w:rsid w:val="00683139"/>
    <w:rsid w:val="006857DC"/>
    <w:rsid w:val="00687E03"/>
    <w:rsid w:val="00690AFE"/>
    <w:rsid w:val="00694240"/>
    <w:rsid w:val="006965FA"/>
    <w:rsid w:val="006975E3"/>
    <w:rsid w:val="006A23D2"/>
    <w:rsid w:val="006A2C9F"/>
    <w:rsid w:val="006A3BEB"/>
    <w:rsid w:val="006A43D6"/>
    <w:rsid w:val="006A5025"/>
    <w:rsid w:val="006A6737"/>
    <w:rsid w:val="006C0AAE"/>
    <w:rsid w:val="006C2ABF"/>
    <w:rsid w:val="006C392A"/>
    <w:rsid w:val="006C4DD8"/>
    <w:rsid w:val="006C61F6"/>
    <w:rsid w:val="006D0894"/>
    <w:rsid w:val="006D4753"/>
    <w:rsid w:val="006D566A"/>
    <w:rsid w:val="006D6553"/>
    <w:rsid w:val="006D6B81"/>
    <w:rsid w:val="006F0701"/>
    <w:rsid w:val="006F5EF0"/>
    <w:rsid w:val="00700756"/>
    <w:rsid w:val="00701121"/>
    <w:rsid w:val="007037AD"/>
    <w:rsid w:val="00704703"/>
    <w:rsid w:val="007108D1"/>
    <w:rsid w:val="00713AC3"/>
    <w:rsid w:val="00717D6D"/>
    <w:rsid w:val="0072060F"/>
    <w:rsid w:val="00723022"/>
    <w:rsid w:val="00724081"/>
    <w:rsid w:val="0072484C"/>
    <w:rsid w:val="007275D3"/>
    <w:rsid w:val="007307AA"/>
    <w:rsid w:val="007307E8"/>
    <w:rsid w:val="00732623"/>
    <w:rsid w:val="007326D3"/>
    <w:rsid w:val="0073432C"/>
    <w:rsid w:val="007364E1"/>
    <w:rsid w:val="00740029"/>
    <w:rsid w:val="00743B9C"/>
    <w:rsid w:val="00747C02"/>
    <w:rsid w:val="00750988"/>
    <w:rsid w:val="00750B81"/>
    <w:rsid w:val="00753207"/>
    <w:rsid w:val="0076343A"/>
    <w:rsid w:val="00767342"/>
    <w:rsid w:val="00772965"/>
    <w:rsid w:val="00775F7F"/>
    <w:rsid w:val="00780DD2"/>
    <w:rsid w:val="00781DCE"/>
    <w:rsid w:val="00783725"/>
    <w:rsid w:val="00785B23"/>
    <w:rsid w:val="00786A91"/>
    <w:rsid w:val="0078772E"/>
    <w:rsid w:val="007877DB"/>
    <w:rsid w:val="00787F6D"/>
    <w:rsid w:val="00790A76"/>
    <w:rsid w:val="007A0714"/>
    <w:rsid w:val="007B19C5"/>
    <w:rsid w:val="007B31A5"/>
    <w:rsid w:val="007B48F0"/>
    <w:rsid w:val="007B61D3"/>
    <w:rsid w:val="007C1E42"/>
    <w:rsid w:val="007C2E18"/>
    <w:rsid w:val="007C4EB4"/>
    <w:rsid w:val="007C7E0B"/>
    <w:rsid w:val="007D3430"/>
    <w:rsid w:val="007D4E8C"/>
    <w:rsid w:val="007D55EA"/>
    <w:rsid w:val="007D5B5C"/>
    <w:rsid w:val="007D7C6A"/>
    <w:rsid w:val="007E4A5B"/>
    <w:rsid w:val="007E60F1"/>
    <w:rsid w:val="007E70F3"/>
    <w:rsid w:val="007F0236"/>
    <w:rsid w:val="008013EA"/>
    <w:rsid w:val="008035FB"/>
    <w:rsid w:val="0081271F"/>
    <w:rsid w:val="00820768"/>
    <w:rsid w:val="00820C17"/>
    <w:rsid w:val="00831D89"/>
    <w:rsid w:val="00833618"/>
    <w:rsid w:val="00833657"/>
    <w:rsid w:val="008366B3"/>
    <w:rsid w:val="008437EF"/>
    <w:rsid w:val="00846F25"/>
    <w:rsid w:val="00847CF7"/>
    <w:rsid w:val="00852D90"/>
    <w:rsid w:val="008541F9"/>
    <w:rsid w:val="00855A26"/>
    <w:rsid w:val="00856599"/>
    <w:rsid w:val="0085681A"/>
    <w:rsid w:val="008632E9"/>
    <w:rsid w:val="0086378F"/>
    <w:rsid w:val="008642C2"/>
    <w:rsid w:val="008645FB"/>
    <w:rsid w:val="008646A2"/>
    <w:rsid w:val="00865ED4"/>
    <w:rsid w:val="0087048A"/>
    <w:rsid w:val="00871973"/>
    <w:rsid w:val="00872E35"/>
    <w:rsid w:val="00886CE8"/>
    <w:rsid w:val="00895151"/>
    <w:rsid w:val="008954D6"/>
    <w:rsid w:val="008976E3"/>
    <w:rsid w:val="008A0B50"/>
    <w:rsid w:val="008A1177"/>
    <w:rsid w:val="008A47D6"/>
    <w:rsid w:val="008B4F88"/>
    <w:rsid w:val="008C2B65"/>
    <w:rsid w:val="008C3B83"/>
    <w:rsid w:val="008C7C30"/>
    <w:rsid w:val="008D172D"/>
    <w:rsid w:val="008E5A63"/>
    <w:rsid w:val="008E7362"/>
    <w:rsid w:val="008E7574"/>
    <w:rsid w:val="008F1B79"/>
    <w:rsid w:val="008F385E"/>
    <w:rsid w:val="008F577D"/>
    <w:rsid w:val="00901102"/>
    <w:rsid w:val="0090309E"/>
    <w:rsid w:val="0090370D"/>
    <w:rsid w:val="00904A71"/>
    <w:rsid w:val="0090551A"/>
    <w:rsid w:val="00913572"/>
    <w:rsid w:val="009158C8"/>
    <w:rsid w:val="0092076C"/>
    <w:rsid w:val="00921A85"/>
    <w:rsid w:val="009237C4"/>
    <w:rsid w:val="00924435"/>
    <w:rsid w:val="0092518E"/>
    <w:rsid w:val="00926678"/>
    <w:rsid w:val="00927A5A"/>
    <w:rsid w:val="00927EEC"/>
    <w:rsid w:val="00930FE1"/>
    <w:rsid w:val="009350C1"/>
    <w:rsid w:val="00936B07"/>
    <w:rsid w:val="009371E4"/>
    <w:rsid w:val="00940BEE"/>
    <w:rsid w:val="00945E2B"/>
    <w:rsid w:val="00952299"/>
    <w:rsid w:val="00954C5D"/>
    <w:rsid w:val="00960905"/>
    <w:rsid w:val="00961DC4"/>
    <w:rsid w:val="00962E3A"/>
    <w:rsid w:val="00965987"/>
    <w:rsid w:val="0097209D"/>
    <w:rsid w:val="0097491F"/>
    <w:rsid w:val="00980FF9"/>
    <w:rsid w:val="0098275A"/>
    <w:rsid w:val="009843D6"/>
    <w:rsid w:val="00991B6C"/>
    <w:rsid w:val="0099363B"/>
    <w:rsid w:val="0099502F"/>
    <w:rsid w:val="009A2F7B"/>
    <w:rsid w:val="009A4984"/>
    <w:rsid w:val="009A788D"/>
    <w:rsid w:val="009A7FF6"/>
    <w:rsid w:val="009B035A"/>
    <w:rsid w:val="009B555D"/>
    <w:rsid w:val="009B65C4"/>
    <w:rsid w:val="009C7A5D"/>
    <w:rsid w:val="009D404E"/>
    <w:rsid w:val="009E2AF9"/>
    <w:rsid w:val="009E2BE7"/>
    <w:rsid w:val="009E51D5"/>
    <w:rsid w:val="009E7A60"/>
    <w:rsid w:val="009F17F0"/>
    <w:rsid w:val="009F23AF"/>
    <w:rsid w:val="009F2C36"/>
    <w:rsid w:val="009F31DF"/>
    <w:rsid w:val="009F63A0"/>
    <w:rsid w:val="009F7CCB"/>
    <w:rsid w:val="00A00AB1"/>
    <w:rsid w:val="00A03F8C"/>
    <w:rsid w:val="00A045D5"/>
    <w:rsid w:val="00A1078D"/>
    <w:rsid w:val="00A10CC8"/>
    <w:rsid w:val="00A17671"/>
    <w:rsid w:val="00A24E1C"/>
    <w:rsid w:val="00A26953"/>
    <w:rsid w:val="00A3004D"/>
    <w:rsid w:val="00A3377A"/>
    <w:rsid w:val="00A51287"/>
    <w:rsid w:val="00A530C9"/>
    <w:rsid w:val="00A563C9"/>
    <w:rsid w:val="00A6037D"/>
    <w:rsid w:val="00A71CC4"/>
    <w:rsid w:val="00A72967"/>
    <w:rsid w:val="00A75B77"/>
    <w:rsid w:val="00A80C0B"/>
    <w:rsid w:val="00A8270B"/>
    <w:rsid w:val="00A85339"/>
    <w:rsid w:val="00AA0B19"/>
    <w:rsid w:val="00AA210D"/>
    <w:rsid w:val="00AA714A"/>
    <w:rsid w:val="00AB4256"/>
    <w:rsid w:val="00AB4761"/>
    <w:rsid w:val="00AC05B0"/>
    <w:rsid w:val="00AC19EF"/>
    <w:rsid w:val="00AC253A"/>
    <w:rsid w:val="00AD1214"/>
    <w:rsid w:val="00AD43ED"/>
    <w:rsid w:val="00AD4A11"/>
    <w:rsid w:val="00AD5AD7"/>
    <w:rsid w:val="00AD615A"/>
    <w:rsid w:val="00AD7BDE"/>
    <w:rsid w:val="00AD7BED"/>
    <w:rsid w:val="00AE184B"/>
    <w:rsid w:val="00AE7E79"/>
    <w:rsid w:val="00AF119B"/>
    <w:rsid w:val="00AF37AF"/>
    <w:rsid w:val="00AF4298"/>
    <w:rsid w:val="00AF47A0"/>
    <w:rsid w:val="00B0160B"/>
    <w:rsid w:val="00B059D2"/>
    <w:rsid w:val="00B0648F"/>
    <w:rsid w:val="00B067A4"/>
    <w:rsid w:val="00B1164C"/>
    <w:rsid w:val="00B12415"/>
    <w:rsid w:val="00B15870"/>
    <w:rsid w:val="00B172C1"/>
    <w:rsid w:val="00B31A4E"/>
    <w:rsid w:val="00B368E6"/>
    <w:rsid w:val="00B36C55"/>
    <w:rsid w:val="00B37AC2"/>
    <w:rsid w:val="00B423E4"/>
    <w:rsid w:val="00B43828"/>
    <w:rsid w:val="00B46591"/>
    <w:rsid w:val="00B502EB"/>
    <w:rsid w:val="00B50BCA"/>
    <w:rsid w:val="00B53CDC"/>
    <w:rsid w:val="00B56D6E"/>
    <w:rsid w:val="00B57D72"/>
    <w:rsid w:val="00B62751"/>
    <w:rsid w:val="00B65B7E"/>
    <w:rsid w:val="00B70024"/>
    <w:rsid w:val="00B756A8"/>
    <w:rsid w:val="00B80700"/>
    <w:rsid w:val="00B81541"/>
    <w:rsid w:val="00B83A71"/>
    <w:rsid w:val="00B84B86"/>
    <w:rsid w:val="00B860EB"/>
    <w:rsid w:val="00B906C8"/>
    <w:rsid w:val="00B94720"/>
    <w:rsid w:val="00BA0D05"/>
    <w:rsid w:val="00BA1F39"/>
    <w:rsid w:val="00BA3FCC"/>
    <w:rsid w:val="00BB3F94"/>
    <w:rsid w:val="00BB7584"/>
    <w:rsid w:val="00BC0012"/>
    <w:rsid w:val="00BC08CC"/>
    <w:rsid w:val="00BC4C1E"/>
    <w:rsid w:val="00BC4DA6"/>
    <w:rsid w:val="00BC7070"/>
    <w:rsid w:val="00BD00A8"/>
    <w:rsid w:val="00BD0969"/>
    <w:rsid w:val="00BD1445"/>
    <w:rsid w:val="00BD30DE"/>
    <w:rsid w:val="00BD3D1C"/>
    <w:rsid w:val="00BD548B"/>
    <w:rsid w:val="00BE0DB5"/>
    <w:rsid w:val="00BE2C9D"/>
    <w:rsid w:val="00BE7F13"/>
    <w:rsid w:val="00BF3CC2"/>
    <w:rsid w:val="00BF3D4D"/>
    <w:rsid w:val="00C01BA3"/>
    <w:rsid w:val="00C03D90"/>
    <w:rsid w:val="00C0666A"/>
    <w:rsid w:val="00C0696C"/>
    <w:rsid w:val="00C0715B"/>
    <w:rsid w:val="00C1197E"/>
    <w:rsid w:val="00C12AAE"/>
    <w:rsid w:val="00C139A0"/>
    <w:rsid w:val="00C1695C"/>
    <w:rsid w:val="00C1720E"/>
    <w:rsid w:val="00C25DDE"/>
    <w:rsid w:val="00C31035"/>
    <w:rsid w:val="00C4003F"/>
    <w:rsid w:val="00C4043F"/>
    <w:rsid w:val="00C41255"/>
    <w:rsid w:val="00C413BF"/>
    <w:rsid w:val="00C45D21"/>
    <w:rsid w:val="00C53401"/>
    <w:rsid w:val="00C56168"/>
    <w:rsid w:val="00C565F4"/>
    <w:rsid w:val="00C6043D"/>
    <w:rsid w:val="00C61808"/>
    <w:rsid w:val="00C65BEF"/>
    <w:rsid w:val="00C66536"/>
    <w:rsid w:val="00C70BEF"/>
    <w:rsid w:val="00C770F4"/>
    <w:rsid w:val="00C80EFE"/>
    <w:rsid w:val="00C865D8"/>
    <w:rsid w:val="00C91219"/>
    <w:rsid w:val="00C91672"/>
    <w:rsid w:val="00CA082B"/>
    <w:rsid w:val="00CA3C6D"/>
    <w:rsid w:val="00CB1BBF"/>
    <w:rsid w:val="00CB74E5"/>
    <w:rsid w:val="00CB7860"/>
    <w:rsid w:val="00CC26B4"/>
    <w:rsid w:val="00CC31EA"/>
    <w:rsid w:val="00CC420F"/>
    <w:rsid w:val="00CC4C66"/>
    <w:rsid w:val="00CC785C"/>
    <w:rsid w:val="00CD7C01"/>
    <w:rsid w:val="00CE0085"/>
    <w:rsid w:val="00CE672B"/>
    <w:rsid w:val="00CF1381"/>
    <w:rsid w:val="00CF30AD"/>
    <w:rsid w:val="00CF5FC6"/>
    <w:rsid w:val="00CF63C3"/>
    <w:rsid w:val="00D00B9C"/>
    <w:rsid w:val="00D01FF9"/>
    <w:rsid w:val="00D052B2"/>
    <w:rsid w:val="00D053A0"/>
    <w:rsid w:val="00D0574C"/>
    <w:rsid w:val="00D1048E"/>
    <w:rsid w:val="00D13364"/>
    <w:rsid w:val="00D14BAB"/>
    <w:rsid w:val="00D21A75"/>
    <w:rsid w:val="00D23C0A"/>
    <w:rsid w:val="00D24022"/>
    <w:rsid w:val="00D26E7B"/>
    <w:rsid w:val="00D32DAD"/>
    <w:rsid w:val="00D40870"/>
    <w:rsid w:val="00D52528"/>
    <w:rsid w:val="00D56877"/>
    <w:rsid w:val="00D57730"/>
    <w:rsid w:val="00D61A3F"/>
    <w:rsid w:val="00D6221A"/>
    <w:rsid w:val="00D66D4F"/>
    <w:rsid w:val="00D67412"/>
    <w:rsid w:val="00D6754E"/>
    <w:rsid w:val="00D67D10"/>
    <w:rsid w:val="00D75CA8"/>
    <w:rsid w:val="00D76EDA"/>
    <w:rsid w:val="00D779F0"/>
    <w:rsid w:val="00D86DED"/>
    <w:rsid w:val="00D95381"/>
    <w:rsid w:val="00DA6837"/>
    <w:rsid w:val="00DB0A2A"/>
    <w:rsid w:val="00DB1F36"/>
    <w:rsid w:val="00DB24C6"/>
    <w:rsid w:val="00DB4FB1"/>
    <w:rsid w:val="00DB6A3A"/>
    <w:rsid w:val="00DC01BD"/>
    <w:rsid w:val="00DC0A89"/>
    <w:rsid w:val="00DC1107"/>
    <w:rsid w:val="00DC2503"/>
    <w:rsid w:val="00DC3767"/>
    <w:rsid w:val="00DC530B"/>
    <w:rsid w:val="00DD1577"/>
    <w:rsid w:val="00DD2422"/>
    <w:rsid w:val="00DD32FF"/>
    <w:rsid w:val="00DD3E11"/>
    <w:rsid w:val="00DD6344"/>
    <w:rsid w:val="00DD7F28"/>
    <w:rsid w:val="00DE7E43"/>
    <w:rsid w:val="00DF0098"/>
    <w:rsid w:val="00DF111E"/>
    <w:rsid w:val="00E03A95"/>
    <w:rsid w:val="00E04547"/>
    <w:rsid w:val="00E07EF1"/>
    <w:rsid w:val="00E1432A"/>
    <w:rsid w:val="00E16955"/>
    <w:rsid w:val="00E17F8A"/>
    <w:rsid w:val="00E2371F"/>
    <w:rsid w:val="00E23E22"/>
    <w:rsid w:val="00E444E2"/>
    <w:rsid w:val="00E46F77"/>
    <w:rsid w:val="00E4781B"/>
    <w:rsid w:val="00E57A0C"/>
    <w:rsid w:val="00E61858"/>
    <w:rsid w:val="00E66686"/>
    <w:rsid w:val="00E75A2E"/>
    <w:rsid w:val="00E7603B"/>
    <w:rsid w:val="00E9152D"/>
    <w:rsid w:val="00E93908"/>
    <w:rsid w:val="00EA07AB"/>
    <w:rsid w:val="00EA2FCE"/>
    <w:rsid w:val="00EA4FB8"/>
    <w:rsid w:val="00EA72E5"/>
    <w:rsid w:val="00EA792B"/>
    <w:rsid w:val="00EB28B3"/>
    <w:rsid w:val="00EB4C20"/>
    <w:rsid w:val="00EC65DC"/>
    <w:rsid w:val="00EC7596"/>
    <w:rsid w:val="00ED3407"/>
    <w:rsid w:val="00ED613C"/>
    <w:rsid w:val="00ED67E1"/>
    <w:rsid w:val="00ED698F"/>
    <w:rsid w:val="00EE0C35"/>
    <w:rsid w:val="00EE6063"/>
    <w:rsid w:val="00EF0328"/>
    <w:rsid w:val="00EF0C03"/>
    <w:rsid w:val="00EF172C"/>
    <w:rsid w:val="00EF64C6"/>
    <w:rsid w:val="00F0106F"/>
    <w:rsid w:val="00F042E0"/>
    <w:rsid w:val="00F07982"/>
    <w:rsid w:val="00F07CE1"/>
    <w:rsid w:val="00F114A0"/>
    <w:rsid w:val="00F168B3"/>
    <w:rsid w:val="00F22EAE"/>
    <w:rsid w:val="00F230C0"/>
    <w:rsid w:val="00F25263"/>
    <w:rsid w:val="00F27EC8"/>
    <w:rsid w:val="00F31507"/>
    <w:rsid w:val="00F34CB0"/>
    <w:rsid w:val="00F358B3"/>
    <w:rsid w:val="00F4383F"/>
    <w:rsid w:val="00F4576F"/>
    <w:rsid w:val="00F5073E"/>
    <w:rsid w:val="00F50BFF"/>
    <w:rsid w:val="00F51720"/>
    <w:rsid w:val="00F554C6"/>
    <w:rsid w:val="00F636CB"/>
    <w:rsid w:val="00F653DC"/>
    <w:rsid w:val="00F6708E"/>
    <w:rsid w:val="00F70084"/>
    <w:rsid w:val="00F72E05"/>
    <w:rsid w:val="00F76CD1"/>
    <w:rsid w:val="00F820B9"/>
    <w:rsid w:val="00F82407"/>
    <w:rsid w:val="00F9374F"/>
    <w:rsid w:val="00F97850"/>
    <w:rsid w:val="00FA4162"/>
    <w:rsid w:val="00FA45D3"/>
    <w:rsid w:val="00FB0E9F"/>
    <w:rsid w:val="00FB113C"/>
    <w:rsid w:val="00FB1BE6"/>
    <w:rsid w:val="00FB4588"/>
    <w:rsid w:val="00FB48F2"/>
    <w:rsid w:val="00FB6908"/>
    <w:rsid w:val="00FD01A4"/>
    <w:rsid w:val="00FD02E4"/>
    <w:rsid w:val="00FD53AC"/>
    <w:rsid w:val="00FE3EEB"/>
    <w:rsid w:val="00FE64DF"/>
    <w:rsid w:val="00FF4165"/>
    <w:rsid w:val="00FF5031"/>
    <w:rsid w:val="00FF6D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408106-0FBD-4312-A323-BDE6085A4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Prrafodelista">
    <w:name w:val="List Paragraph"/>
    <w:basedOn w:val="Normal"/>
    <w:uiPriority w:val="34"/>
    <w:qFormat/>
    <w:rsid w:val="00B0160B"/>
    <w:pPr>
      <w:ind w:left="720"/>
      <w:contextualSpacing/>
    </w:pPr>
  </w:style>
  <w:style w:type="character" w:styleId="Textoennegrita">
    <w:name w:val="Strong"/>
    <w:basedOn w:val="Fuentedeprrafopredeter"/>
    <w:uiPriority w:val="22"/>
    <w:qFormat/>
    <w:rsid w:val="00E23E22"/>
    <w:rPr>
      <w:b/>
      <w:bCs/>
    </w:rPr>
  </w:style>
  <w:style w:type="character" w:customStyle="1" w:styleId="apple-converted-space">
    <w:name w:val="apple-converted-space"/>
    <w:basedOn w:val="Fuentedeprrafopredeter"/>
    <w:rsid w:val="00E23E22"/>
  </w:style>
  <w:style w:type="character" w:styleId="nfasis">
    <w:name w:val="Emphasis"/>
    <w:basedOn w:val="Fuentedeprrafopredeter"/>
    <w:uiPriority w:val="20"/>
    <w:qFormat/>
    <w:rsid w:val="002807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5982">
      <w:bodyDiv w:val="1"/>
      <w:marLeft w:val="0"/>
      <w:marRight w:val="0"/>
      <w:marTop w:val="0"/>
      <w:marBottom w:val="0"/>
      <w:divBdr>
        <w:top w:val="none" w:sz="0" w:space="0" w:color="auto"/>
        <w:left w:val="none" w:sz="0" w:space="0" w:color="auto"/>
        <w:bottom w:val="none" w:sz="0" w:space="0" w:color="auto"/>
        <w:right w:val="none" w:sz="0" w:space="0" w:color="auto"/>
      </w:divBdr>
    </w:div>
    <w:div w:id="247887538">
      <w:bodyDiv w:val="1"/>
      <w:marLeft w:val="0"/>
      <w:marRight w:val="0"/>
      <w:marTop w:val="0"/>
      <w:marBottom w:val="0"/>
      <w:divBdr>
        <w:top w:val="none" w:sz="0" w:space="0" w:color="auto"/>
        <w:left w:val="none" w:sz="0" w:space="0" w:color="auto"/>
        <w:bottom w:val="none" w:sz="0" w:space="0" w:color="auto"/>
        <w:right w:val="none" w:sz="0" w:space="0" w:color="auto"/>
      </w:divBdr>
    </w:div>
    <w:div w:id="272981165">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9690480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83880955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173908518">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3716137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13533908">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290">
      <w:bodyDiv w:val="1"/>
      <w:marLeft w:val="0"/>
      <w:marRight w:val="0"/>
      <w:marTop w:val="0"/>
      <w:marBottom w:val="0"/>
      <w:divBdr>
        <w:top w:val="none" w:sz="0" w:space="0" w:color="auto"/>
        <w:left w:val="none" w:sz="0" w:space="0" w:color="auto"/>
        <w:bottom w:val="none" w:sz="0" w:space="0" w:color="auto"/>
        <w:right w:val="none" w:sz="0" w:space="0" w:color="auto"/>
      </w:divBdr>
    </w:div>
    <w:div w:id="2116485519">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y\AppData\Local\Temp\Rar$DI00.080\architecture_notebook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Template>
  <TotalTime>0</TotalTime>
  <Pages>6</Pages>
  <Words>2145</Words>
  <Characters>11802</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Dany</dc:creator>
  <cp:lastModifiedBy>ERICK</cp:lastModifiedBy>
  <cp:revision>2</cp:revision>
  <cp:lastPrinted>2001-03-15T19:26:00Z</cp:lastPrinted>
  <dcterms:created xsi:type="dcterms:W3CDTF">2015-05-30T07:17:00Z</dcterms:created>
  <dcterms:modified xsi:type="dcterms:W3CDTF">2015-05-30T07:17:00Z</dcterms:modified>
</cp:coreProperties>
</file>